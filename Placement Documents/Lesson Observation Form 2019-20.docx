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FBE" w:rsidRPr="000E6FBE" w:rsidRDefault="000E6FBE" w:rsidP="000E6FBE">
      <w:pPr>
        <w:jc w:val="center"/>
        <w:rPr>
          <w:b/>
        </w:rPr>
      </w:pPr>
    </w:p>
    <w:tbl>
      <w:tblPr>
        <w:tblStyle w:val="TableGrid"/>
        <w:tblW w:w="0" w:type="auto"/>
        <w:tblBorders>
          <w:top w:val="threeDEmboss" w:sz="12" w:space="0" w:color="auto"/>
          <w:left w:val="threeDEmboss" w:sz="12" w:space="0" w:color="auto"/>
          <w:bottom w:val="threeDEngrave" w:sz="12" w:space="0" w:color="auto"/>
          <w:right w:val="threeDEngrav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0"/>
        <w:gridCol w:w="2406"/>
      </w:tblGrid>
      <w:tr w:rsidR="00FD01D7" w:rsidTr="000E6FBE">
        <w:trPr>
          <w:trHeight w:val="801"/>
        </w:trPr>
        <w:tc>
          <w:tcPr>
            <w:tcW w:w="8000" w:type="dxa"/>
            <w:tcBorders>
              <w:top w:val="threeDEmboss" w:sz="12" w:space="0" w:color="auto"/>
              <w:bottom w:val="threeDEngrave" w:sz="12" w:space="0" w:color="auto"/>
              <w:right w:val="threeDEmboss" w:sz="12" w:space="0" w:color="auto"/>
            </w:tcBorders>
          </w:tcPr>
          <w:p w:rsidR="00FB7352" w:rsidRDefault="00FD01D7" w:rsidP="00CF75CC">
            <w:pPr>
              <w:spacing w:before="120"/>
              <w:jc w:val="center"/>
              <w:rPr>
                <w:b/>
                <w:sz w:val="28"/>
                <w:szCs w:val="28"/>
              </w:rPr>
            </w:pPr>
            <w:r w:rsidRPr="00FD01D7">
              <w:rPr>
                <w:b/>
                <w:sz w:val="28"/>
                <w:szCs w:val="28"/>
              </w:rPr>
              <w:t xml:space="preserve">RECORD OF </w:t>
            </w:r>
            <w:r w:rsidR="00FB7352">
              <w:rPr>
                <w:b/>
                <w:sz w:val="28"/>
                <w:szCs w:val="28"/>
              </w:rPr>
              <w:t>A LESSON OBSERVATION</w:t>
            </w:r>
          </w:p>
          <w:p w:rsidR="00FD01D7" w:rsidRDefault="00CF75CC" w:rsidP="00CF75C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EVIDENCE OF </w:t>
            </w:r>
            <w:r w:rsidR="00FD01D7" w:rsidRPr="00FD01D7">
              <w:rPr>
                <w:b/>
                <w:sz w:val="28"/>
                <w:szCs w:val="28"/>
              </w:rPr>
              <w:t>TEACHER’S IMPACT ON PUPIL PROGRESS</w:t>
            </w:r>
          </w:p>
          <w:p w:rsidR="00FB7352" w:rsidRPr="00FD01D7" w:rsidRDefault="00FB7352" w:rsidP="00FB735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06" w:type="dxa"/>
            <w:tcBorders>
              <w:left w:val="threeDEmboss" w:sz="12" w:space="0" w:color="auto"/>
            </w:tcBorders>
          </w:tcPr>
          <w:p w:rsidR="00FD01D7" w:rsidRDefault="00FD01D7" w:rsidP="00CF75CC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0C8ACEB5">
                  <wp:extent cx="1383974" cy="628650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8621" cy="6398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F31EC" w:rsidRPr="00F81DA0" w:rsidRDefault="006F31EC" w:rsidP="00BD6A01">
      <w:pPr>
        <w:spacing w:after="0"/>
        <w:rPr>
          <w:sz w:val="16"/>
          <w:szCs w:val="16"/>
        </w:rPr>
      </w:pPr>
    </w:p>
    <w:tbl>
      <w:tblPr>
        <w:tblStyle w:val="TableGrid"/>
        <w:tblW w:w="0" w:type="auto"/>
        <w:tblBorders>
          <w:top w:val="threeDEmboss" w:sz="12" w:space="0" w:color="auto"/>
          <w:left w:val="threeDEmboss" w:sz="12" w:space="0" w:color="auto"/>
          <w:bottom w:val="threeDEmboss" w:sz="12" w:space="0" w:color="auto"/>
          <w:right w:val="threeDEmboss" w:sz="12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2"/>
        <w:gridCol w:w="3685"/>
        <w:gridCol w:w="1134"/>
        <w:gridCol w:w="851"/>
        <w:gridCol w:w="1347"/>
        <w:gridCol w:w="867"/>
      </w:tblGrid>
      <w:tr w:rsidR="00FD01D7" w:rsidTr="000F5383">
        <w:trPr>
          <w:trHeight w:hRule="exact" w:val="567"/>
        </w:trPr>
        <w:tc>
          <w:tcPr>
            <w:tcW w:w="2522" w:type="dxa"/>
          </w:tcPr>
          <w:p w:rsidR="00FD01D7" w:rsidRPr="0029282A" w:rsidRDefault="00A919B0" w:rsidP="00FD01D7">
            <w:pPr>
              <w:spacing w:before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Student</w:t>
            </w:r>
            <w:bookmarkStart w:id="0" w:name="_GoBack"/>
            <w:bookmarkEnd w:id="0"/>
            <w:r w:rsidR="00FD01D7" w:rsidRPr="0029282A">
              <w:rPr>
                <w:b/>
                <w:sz w:val="20"/>
                <w:szCs w:val="20"/>
              </w:rPr>
              <w:t xml:space="preserve"> Teacher</w:t>
            </w:r>
            <w:r w:rsidR="00A1262F">
              <w:rPr>
                <w:b/>
                <w:sz w:val="20"/>
                <w:szCs w:val="20"/>
              </w:rPr>
              <w:t>’s</w:t>
            </w:r>
            <w:r w:rsidR="00FD01D7" w:rsidRPr="0029282A">
              <w:rPr>
                <w:b/>
                <w:sz w:val="20"/>
                <w:szCs w:val="20"/>
              </w:rPr>
              <w:t xml:space="preserve"> Name:</w:t>
            </w:r>
          </w:p>
        </w:tc>
        <w:tc>
          <w:tcPr>
            <w:tcW w:w="3685" w:type="dxa"/>
          </w:tcPr>
          <w:p w:rsidR="00FD01D7" w:rsidRPr="002367DB" w:rsidRDefault="00FD01D7" w:rsidP="002367DB">
            <w:pPr>
              <w:spacing w:before="6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FD01D7" w:rsidRPr="0029282A" w:rsidRDefault="00FD01D7" w:rsidP="00FD01D7">
            <w:pPr>
              <w:spacing w:before="120"/>
              <w:rPr>
                <w:b/>
                <w:sz w:val="20"/>
                <w:szCs w:val="20"/>
              </w:rPr>
            </w:pPr>
            <w:r w:rsidRPr="0029282A">
              <w:rPr>
                <w:b/>
                <w:sz w:val="20"/>
                <w:szCs w:val="20"/>
              </w:rPr>
              <w:t>Date:</w:t>
            </w:r>
          </w:p>
        </w:tc>
        <w:tc>
          <w:tcPr>
            <w:tcW w:w="3065" w:type="dxa"/>
            <w:gridSpan w:val="3"/>
          </w:tcPr>
          <w:p w:rsidR="00FD01D7" w:rsidRPr="002367DB" w:rsidRDefault="00FD01D7" w:rsidP="00A919B0">
            <w:pPr>
              <w:spacing w:before="60"/>
              <w:rPr>
                <w:sz w:val="18"/>
                <w:szCs w:val="18"/>
              </w:rPr>
            </w:pPr>
          </w:p>
        </w:tc>
      </w:tr>
      <w:tr w:rsidR="00FE13A1" w:rsidTr="000F5383">
        <w:trPr>
          <w:trHeight w:hRule="exact" w:val="567"/>
        </w:trPr>
        <w:tc>
          <w:tcPr>
            <w:tcW w:w="2522" w:type="dxa"/>
          </w:tcPr>
          <w:p w:rsidR="00FE13A1" w:rsidRPr="0029282A" w:rsidRDefault="00FE13A1" w:rsidP="00FD01D7">
            <w:pPr>
              <w:spacing w:before="120"/>
              <w:rPr>
                <w:b/>
                <w:sz w:val="20"/>
                <w:szCs w:val="20"/>
              </w:rPr>
            </w:pPr>
            <w:r w:rsidRPr="0029282A">
              <w:rPr>
                <w:b/>
                <w:sz w:val="20"/>
                <w:szCs w:val="20"/>
              </w:rPr>
              <w:t>Observer</w:t>
            </w:r>
            <w:r w:rsidR="00A1262F">
              <w:rPr>
                <w:b/>
                <w:sz w:val="20"/>
                <w:szCs w:val="20"/>
              </w:rPr>
              <w:t>’s</w:t>
            </w:r>
            <w:r w:rsidRPr="0029282A">
              <w:rPr>
                <w:b/>
                <w:sz w:val="20"/>
                <w:szCs w:val="20"/>
              </w:rPr>
              <w:t xml:space="preserve"> Name:</w:t>
            </w:r>
          </w:p>
        </w:tc>
        <w:tc>
          <w:tcPr>
            <w:tcW w:w="3685" w:type="dxa"/>
          </w:tcPr>
          <w:p w:rsidR="00EC29BD" w:rsidRPr="002367DB" w:rsidRDefault="00EC29BD" w:rsidP="00A919B0">
            <w:pPr>
              <w:spacing w:before="6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FE13A1" w:rsidRPr="0029282A" w:rsidRDefault="00A1262F" w:rsidP="00FD01D7">
            <w:pPr>
              <w:spacing w:before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Subject</w:t>
            </w:r>
            <w:r w:rsidR="00FE13A1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3065" w:type="dxa"/>
            <w:gridSpan w:val="3"/>
          </w:tcPr>
          <w:p w:rsidR="00FE13A1" w:rsidRPr="002367DB" w:rsidRDefault="00FE13A1" w:rsidP="002367DB">
            <w:pPr>
              <w:spacing w:before="60"/>
              <w:rPr>
                <w:sz w:val="18"/>
                <w:szCs w:val="18"/>
              </w:rPr>
            </w:pPr>
          </w:p>
        </w:tc>
      </w:tr>
      <w:tr w:rsidR="00FD01D7" w:rsidTr="000F5383">
        <w:trPr>
          <w:trHeight w:hRule="exact" w:val="567"/>
        </w:trPr>
        <w:tc>
          <w:tcPr>
            <w:tcW w:w="2522" w:type="dxa"/>
          </w:tcPr>
          <w:p w:rsidR="00FD01D7" w:rsidRPr="0029282A" w:rsidRDefault="00A1262F" w:rsidP="000E6FBE">
            <w:pPr>
              <w:spacing w:before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School</w:t>
            </w:r>
          </w:p>
        </w:tc>
        <w:tc>
          <w:tcPr>
            <w:tcW w:w="3685" w:type="dxa"/>
          </w:tcPr>
          <w:p w:rsidR="00FD01D7" w:rsidRPr="002367DB" w:rsidRDefault="00FD01D7" w:rsidP="002367DB">
            <w:pPr>
              <w:spacing w:before="6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FD01D7" w:rsidRPr="0029282A" w:rsidRDefault="00FD01D7" w:rsidP="00FD01D7">
            <w:pPr>
              <w:spacing w:before="120"/>
              <w:rPr>
                <w:b/>
                <w:sz w:val="20"/>
                <w:szCs w:val="20"/>
              </w:rPr>
            </w:pPr>
            <w:proofErr w:type="spellStart"/>
            <w:r w:rsidRPr="0029282A">
              <w:rPr>
                <w:b/>
                <w:sz w:val="20"/>
                <w:szCs w:val="20"/>
              </w:rPr>
              <w:t>Yr</w:t>
            </w:r>
            <w:proofErr w:type="spellEnd"/>
            <w:r w:rsidRPr="0029282A">
              <w:rPr>
                <w:b/>
                <w:sz w:val="20"/>
                <w:szCs w:val="20"/>
              </w:rPr>
              <w:t xml:space="preserve"> Group:</w:t>
            </w:r>
          </w:p>
        </w:tc>
        <w:tc>
          <w:tcPr>
            <w:tcW w:w="851" w:type="dxa"/>
          </w:tcPr>
          <w:p w:rsidR="00FD01D7" w:rsidRPr="002367DB" w:rsidRDefault="00FD01D7" w:rsidP="00FD01D7">
            <w:pPr>
              <w:spacing w:before="120"/>
              <w:rPr>
                <w:sz w:val="18"/>
                <w:szCs w:val="18"/>
              </w:rPr>
            </w:pPr>
          </w:p>
        </w:tc>
        <w:tc>
          <w:tcPr>
            <w:tcW w:w="1347" w:type="dxa"/>
          </w:tcPr>
          <w:p w:rsidR="00FD01D7" w:rsidRPr="0029282A" w:rsidRDefault="00FD01D7" w:rsidP="00FD01D7">
            <w:pPr>
              <w:spacing w:before="120"/>
              <w:rPr>
                <w:b/>
                <w:sz w:val="20"/>
                <w:szCs w:val="20"/>
              </w:rPr>
            </w:pPr>
            <w:r w:rsidRPr="0029282A">
              <w:rPr>
                <w:b/>
                <w:sz w:val="20"/>
                <w:szCs w:val="20"/>
              </w:rPr>
              <w:t>No. of Pupils</w:t>
            </w:r>
            <w:r w:rsidR="0029282A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867" w:type="dxa"/>
          </w:tcPr>
          <w:p w:rsidR="00FD01D7" w:rsidRPr="002367DB" w:rsidRDefault="00FD01D7" w:rsidP="00FD01D7">
            <w:pPr>
              <w:spacing w:before="120"/>
              <w:rPr>
                <w:sz w:val="18"/>
                <w:szCs w:val="18"/>
              </w:rPr>
            </w:pPr>
          </w:p>
        </w:tc>
      </w:tr>
    </w:tbl>
    <w:p w:rsidR="00FD01D7" w:rsidRPr="00F81DA0" w:rsidRDefault="00FD01D7" w:rsidP="00BD6A01">
      <w:pPr>
        <w:spacing w:after="0"/>
        <w:rPr>
          <w:sz w:val="16"/>
          <w:szCs w:val="16"/>
        </w:rPr>
      </w:pPr>
    </w:p>
    <w:tbl>
      <w:tblPr>
        <w:tblStyle w:val="TableGrid"/>
        <w:tblW w:w="5000" w:type="pct"/>
        <w:tblBorders>
          <w:top w:val="threeDEmboss" w:sz="12" w:space="0" w:color="auto"/>
          <w:left w:val="threeDEmboss" w:sz="12" w:space="0" w:color="auto"/>
          <w:bottom w:val="threeDEngrave" w:sz="12" w:space="0" w:color="auto"/>
          <w:right w:val="threeDEngrave" w:sz="12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06"/>
      </w:tblGrid>
      <w:tr w:rsidR="00FD01D7" w:rsidTr="00E83CB2">
        <w:trPr>
          <w:trHeight w:hRule="exact" w:val="704"/>
        </w:trPr>
        <w:tc>
          <w:tcPr>
            <w:tcW w:w="5000" w:type="pct"/>
          </w:tcPr>
          <w:p w:rsidR="00FD01D7" w:rsidRPr="00D44F1A" w:rsidRDefault="00FD01D7" w:rsidP="00FD01D7">
            <w:pPr>
              <w:pStyle w:val="ListParagraph"/>
              <w:numPr>
                <w:ilvl w:val="0"/>
                <w:numId w:val="1"/>
              </w:numPr>
              <w:ind w:left="340"/>
              <w:rPr>
                <w:b/>
              </w:rPr>
            </w:pPr>
            <w:r w:rsidRPr="00D44F1A">
              <w:rPr>
                <w:b/>
              </w:rPr>
              <w:t>Contextual information for lesson (</w:t>
            </w:r>
            <w:r w:rsidR="00A919B0">
              <w:rPr>
                <w:b/>
              </w:rPr>
              <w:t>Student</w:t>
            </w:r>
            <w:r w:rsidRPr="00D44F1A">
              <w:rPr>
                <w:b/>
              </w:rPr>
              <w:t xml:space="preserve"> Teacher to complete prior to observation)</w:t>
            </w:r>
          </w:p>
          <w:p w:rsidR="00130156" w:rsidRPr="00BD6A01" w:rsidRDefault="001B37B5" w:rsidP="001B37B5">
            <w:pPr>
              <w:pStyle w:val="ListParagraph"/>
              <w:ind w:left="340"/>
              <w:rPr>
                <w:b/>
              </w:rPr>
            </w:pPr>
            <w:r>
              <w:rPr>
                <w:b/>
                <w:sz w:val="20"/>
                <w:szCs w:val="20"/>
              </w:rPr>
              <w:t>Please c</w:t>
            </w:r>
            <w:r w:rsidR="00130156" w:rsidRPr="00D44F1A">
              <w:rPr>
                <w:b/>
                <w:sz w:val="20"/>
                <w:szCs w:val="20"/>
              </w:rPr>
              <w:t>ross</w:t>
            </w:r>
            <w:r>
              <w:rPr>
                <w:b/>
                <w:sz w:val="20"/>
                <w:szCs w:val="20"/>
              </w:rPr>
              <w:t>-r</w:t>
            </w:r>
            <w:r w:rsidR="00130156" w:rsidRPr="00D44F1A">
              <w:rPr>
                <w:b/>
                <w:sz w:val="20"/>
                <w:szCs w:val="20"/>
              </w:rPr>
              <w:t>eference to the Lesson Plan for the observed lesson</w:t>
            </w:r>
          </w:p>
        </w:tc>
      </w:tr>
      <w:tr w:rsidR="00FD01D7" w:rsidTr="00E83CB2">
        <w:tc>
          <w:tcPr>
            <w:tcW w:w="5000" w:type="pct"/>
          </w:tcPr>
          <w:p w:rsidR="00D823C0" w:rsidRPr="001B37B5" w:rsidRDefault="00FD01D7" w:rsidP="004F0678">
            <w:pPr>
              <w:pStyle w:val="ListParagraph"/>
              <w:numPr>
                <w:ilvl w:val="0"/>
                <w:numId w:val="2"/>
              </w:numPr>
              <w:ind w:left="340"/>
            </w:pPr>
            <w:r w:rsidRPr="001B37B5">
              <w:t xml:space="preserve">Focus of </w:t>
            </w:r>
            <w:r w:rsidR="00D823C0" w:rsidRPr="001B37B5">
              <w:t xml:space="preserve">this specific </w:t>
            </w:r>
            <w:r w:rsidRPr="001B37B5">
              <w:t xml:space="preserve">lesson and its place in </w:t>
            </w:r>
            <w:r w:rsidR="00F81DA0" w:rsidRPr="001B37B5">
              <w:t>the learning sequence</w:t>
            </w:r>
            <w:r w:rsidR="001B37B5">
              <w:t>,</w:t>
            </w:r>
            <w:r w:rsidR="004F0678" w:rsidRPr="001B37B5">
              <w:t xml:space="preserve"> including p</w:t>
            </w:r>
            <w:r w:rsidR="00D823C0" w:rsidRPr="001B37B5">
              <w:t>lanned impact on pupil progress: individual / groups / whole class (</w:t>
            </w:r>
            <w:r w:rsidR="00D823C0" w:rsidRPr="001B37B5">
              <w:rPr>
                <w:sz w:val="20"/>
                <w:szCs w:val="20"/>
              </w:rPr>
              <w:t>this detail is only to info</w:t>
            </w:r>
            <w:r w:rsidR="001B37B5" w:rsidRPr="001B37B5">
              <w:rPr>
                <w:sz w:val="20"/>
                <w:szCs w:val="20"/>
              </w:rPr>
              <w:t>rm during a lesson observation</w:t>
            </w:r>
            <w:r w:rsidR="001B37B5">
              <w:t>)</w:t>
            </w:r>
          </w:p>
        </w:tc>
      </w:tr>
      <w:tr w:rsidR="00FD01D7" w:rsidTr="00E83CB2">
        <w:trPr>
          <w:cantSplit/>
          <w:trHeight w:val="1021"/>
        </w:trPr>
        <w:tc>
          <w:tcPr>
            <w:tcW w:w="5000" w:type="pct"/>
          </w:tcPr>
          <w:p w:rsidR="00FD01D7" w:rsidRPr="00D44F1A" w:rsidRDefault="00FD01D7" w:rsidP="00D44F1A">
            <w:pPr>
              <w:tabs>
                <w:tab w:val="left" w:pos="6660"/>
              </w:tabs>
              <w:rPr>
                <w:sz w:val="18"/>
                <w:szCs w:val="18"/>
              </w:rPr>
            </w:pPr>
          </w:p>
        </w:tc>
      </w:tr>
      <w:tr w:rsidR="00FD01D7" w:rsidTr="00E83CB2">
        <w:trPr>
          <w:trHeight w:val="216"/>
        </w:trPr>
        <w:tc>
          <w:tcPr>
            <w:tcW w:w="5000" w:type="pct"/>
          </w:tcPr>
          <w:p w:rsidR="00FD01D7" w:rsidRPr="00D44F1A" w:rsidRDefault="00EA68FE" w:rsidP="00A919B0">
            <w:pPr>
              <w:pStyle w:val="ListParagraph"/>
              <w:numPr>
                <w:ilvl w:val="0"/>
                <w:numId w:val="2"/>
              </w:numPr>
              <w:ind w:left="340"/>
            </w:pPr>
            <w:r w:rsidRPr="00D44F1A">
              <w:t xml:space="preserve">How does this lesson provide evidence that supports progress against the current targets of the </w:t>
            </w:r>
            <w:r w:rsidR="00A919B0">
              <w:t>Student</w:t>
            </w:r>
            <w:r w:rsidRPr="00D44F1A">
              <w:t xml:space="preserve"> Teacher</w:t>
            </w:r>
            <w:r w:rsidR="00D44F1A">
              <w:t>?</w:t>
            </w:r>
          </w:p>
        </w:tc>
      </w:tr>
      <w:tr w:rsidR="00FD01D7" w:rsidTr="00E83CB2">
        <w:trPr>
          <w:cantSplit/>
          <w:trHeight w:val="1021"/>
        </w:trPr>
        <w:tc>
          <w:tcPr>
            <w:tcW w:w="5000" w:type="pct"/>
          </w:tcPr>
          <w:p w:rsidR="00FD01D7" w:rsidRDefault="00FD01D7" w:rsidP="00D44F1A"/>
        </w:tc>
      </w:tr>
    </w:tbl>
    <w:p w:rsidR="00FD01D7" w:rsidRPr="00F81DA0" w:rsidRDefault="00FD01D7" w:rsidP="00BD6A01">
      <w:pPr>
        <w:spacing w:after="0"/>
        <w:rPr>
          <w:sz w:val="16"/>
          <w:szCs w:val="16"/>
        </w:rPr>
      </w:pPr>
    </w:p>
    <w:tbl>
      <w:tblPr>
        <w:tblStyle w:val="TableGrid"/>
        <w:tblW w:w="0" w:type="auto"/>
        <w:tblBorders>
          <w:top w:val="threeDEmboss" w:sz="12" w:space="0" w:color="auto"/>
          <w:left w:val="threeDEmboss" w:sz="12" w:space="0" w:color="auto"/>
          <w:bottom w:val="threeDEngrave" w:sz="12" w:space="0" w:color="auto"/>
          <w:right w:val="threeDEngrave" w:sz="12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2"/>
        <w:gridCol w:w="576"/>
        <w:gridCol w:w="2684"/>
        <w:gridCol w:w="561"/>
        <w:gridCol w:w="3550"/>
        <w:gridCol w:w="513"/>
      </w:tblGrid>
      <w:tr w:rsidR="00FD01D7" w:rsidTr="00D44F1A">
        <w:tc>
          <w:tcPr>
            <w:tcW w:w="10406" w:type="dxa"/>
            <w:gridSpan w:val="6"/>
          </w:tcPr>
          <w:p w:rsidR="00FD01D7" w:rsidRPr="00BD6A01" w:rsidRDefault="00FD01D7" w:rsidP="007A59A2">
            <w:pPr>
              <w:pStyle w:val="ListParagraph"/>
              <w:numPr>
                <w:ilvl w:val="0"/>
                <w:numId w:val="1"/>
              </w:numPr>
              <w:ind w:left="340"/>
              <w:rPr>
                <w:b/>
              </w:rPr>
            </w:pPr>
            <w:r w:rsidRPr="00BD6A01">
              <w:rPr>
                <w:b/>
              </w:rPr>
              <w:t>Pupil Progress</w:t>
            </w:r>
            <w:r w:rsidR="00E21558">
              <w:rPr>
                <w:b/>
              </w:rPr>
              <w:t xml:space="preserve"> (</w:t>
            </w:r>
            <w:r w:rsidR="007A59A2">
              <w:rPr>
                <w:b/>
              </w:rPr>
              <w:t>Observer</w:t>
            </w:r>
            <w:r w:rsidR="00E21558">
              <w:rPr>
                <w:b/>
              </w:rPr>
              <w:t xml:space="preserve"> to complete)</w:t>
            </w:r>
          </w:p>
        </w:tc>
      </w:tr>
      <w:tr w:rsidR="00FD01D7" w:rsidTr="00D44F1A">
        <w:tc>
          <w:tcPr>
            <w:tcW w:w="10406" w:type="dxa"/>
            <w:gridSpan w:val="6"/>
          </w:tcPr>
          <w:p w:rsidR="00FD01D7" w:rsidRPr="00D44F1A" w:rsidRDefault="00FD01D7" w:rsidP="009D2405">
            <w:pPr>
              <w:pStyle w:val="ListParagraph"/>
              <w:numPr>
                <w:ilvl w:val="0"/>
                <w:numId w:val="3"/>
              </w:numPr>
              <w:ind w:left="340"/>
            </w:pPr>
            <w:r w:rsidRPr="00D44F1A">
              <w:t xml:space="preserve">Please tick the full range of evidence below </w:t>
            </w:r>
            <w:r w:rsidR="009D2405" w:rsidRPr="00D44F1A">
              <w:t xml:space="preserve">that has been used </w:t>
            </w:r>
            <w:r w:rsidR="000025DA" w:rsidRPr="00D44F1A">
              <w:t xml:space="preserve">as part of this observation </w:t>
            </w:r>
            <w:r w:rsidRPr="00D44F1A">
              <w:t xml:space="preserve">to indicate the impact on pupils’ progress as </w:t>
            </w:r>
            <w:r w:rsidR="00FB01EC" w:rsidRPr="00D44F1A">
              <w:t xml:space="preserve">shown in this lesson </w:t>
            </w:r>
            <w:r w:rsidR="009D2405" w:rsidRPr="00D44F1A">
              <w:t xml:space="preserve">and </w:t>
            </w:r>
            <w:r w:rsidR="00FB01EC" w:rsidRPr="00D44F1A">
              <w:t>over time</w:t>
            </w:r>
            <w:r w:rsidR="00D44F1A">
              <w:t>.</w:t>
            </w:r>
          </w:p>
        </w:tc>
      </w:tr>
      <w:tr w:rsidR="00FD01D7" w:rsidTr="00D44F1A">
        <w:trPr>
          <w:trHeight w:hRule="exact" w:val="567"/>
        </w:trPr>
        <w:tc>
          <w:tcPr>
            <w:tcW w:w="252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D01D7" w:rsidRPr="00BD6A01" w:rsidRDefault="00FD01D7" w:rsidP="00FD01D7">
            <w:pPr>
              <w:rPr>
                <w:sz w:val="20"/>
                <w:szCs w:val="20"/>
              </w:rPr>
            </w:pPr>
            <w:r w:rsidRPr="00BD6A01">
              <w:rPr>
                <w:sz w:val="20"/>
                <w:szCs w:val="20"/>
              </w:rPr>
              <w:t>Context and content of the session</w:t>
            </w:r>
          </w:p>
        </w:tc>
        <w:tc>
          <w:tcPr>
            <w:tcW w:w="5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D01D7" w:rsidRPr="00BD6A01" w:rsidRDefault="00FD01D7" w:rsidP="0029282A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D01D7" w:rsidRPr="00BD6A01" w:rsidRDefault="00FD01D7" w:rsidP="00FD01D7">
            <w:pPr>
              <w:rPr>
                <w:sz w:val="20"/>
                <w:szCs w:val="20"/>
              </w:rPr>
            </w:pPr>
            <w:r w:rsidRPr="00BD6A01">
              <w:rPr>
                <w:sz w:val="20"/>
                <w:szCs w:val="20"/>
              </w:rPr>
              <w:t>Discussion with pupils</w:t>
            </w:r>
          </w:p>
        </w:tc>
        <w:tc>
          <w:tcPr>
            <w:tcW w:w="5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D01D7" w:rsidRPr="00BD6A01" w:rsidRDefault="00FD01D7" w:rsidP="0029282A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35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D01D7" w:rsidRPr="00BD6A01" w:rsidRDefault="00FD01D7" w:rsidP="00FD01D7">
            <w:pPr>
              <w:rPr>
                <w:sz w:val="20"/>
                <w:szCs w:val="20"/>
              </w:rPr>
            </w:pPr>
            <w:r w:rsidRPr="00BD6A01">
              <w:rPr>
                <w:sz w:val="20"/>
                <w:szCs w:val="20"/>
              </w:rPr>
              <w:t xml:space="preserve">Impact of </w:t>
            </w:r>
            <w:r w:rsidR="00A919B0">
              <w:rPr>
                <w:sz w:val="20"/>
                <w:szCs w:val="20"/>
              </w:rPr>
              <w:t>student</w:t>
            </w:r>
            <w:r w:rsidRPr="00BD6A01">
              <w:rPr>
                <w:sz w:val="20"/>
                <w:szCs w:val="20"/>
              </w:rPr>
              <w:t xml:space="preserve"> teacher’s questioning</w:t>
            </w:r>
            <w:r w:rsidR="00BD6A01">
              <w:rPr>
                <w:sz w:val="20"/>
                <w:szCs w:val="20"/>
              </w:rPr>
              <w:t xml:space="preserve"> </w:t>
            </w:r>
            <w:r w:rsidRPr="00BD6A01">
              <w:rPr>
                <w:sz w:val="20"/>
                <w:szCs w:val="20"/>
              </w:rPr>
              <w:t>/</w:t>
            </w:r>
            <w:r w:rsidR="00BD6A01">
              <w:rPr>
                <w:sz w:val="20"/>
                <w:szCs w:val="20"/>
              </w:rPr>
              <w:t xml:space="preserve"> </w:t>
            </w:r>
            <w:r w:rsidRPr="00BD6A01">
              <w:rPr>
                <w:sz w:val="20"/>
                <w:szCs w:val="20"/>
              </w:rPr>
              <w:t>pupil response</w:t>
            </w:r>
          </w:p>
        </w:tc>
        <w:tc>
          <w:tcPr>
            <w:tcW w:w="513" w:type="dxa"/>
            <w:tcBorders>
              <w:left w:val="dotted" w:sz="4" w:space="0" w:color="auto"/>
            </w:tcBorders>
          </w:tcPr>
          <w:p w:rsidR="00FD01D7" w:rsidRPr="00BD6A01" w:rsidRDefault="00FD01D7" w:rsidP="0029282A">
            <w:pPr>
              <w:spacing w:before="120"/>
              <w:rPr>
                <w:sz w:val="20"/>
                <w:szCs w:val="20"/>
              </w:rPr>
            </w:pPr>
          </w:p>
        </w:tc>
      </w:tr>
      <w:tr w:rsidR="00FD01D7" w:rsidTr="00D44F1A">
        <w:trPr>
          <w:trHeight w:hRule="exact" w:val="567"/>
        </w:trPr>
        <w:tc>
          <w:tcPr>
            <w:tcW w:w="252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D01D7" w:rsidRPr="00BD6A01" w:rsidRDefault="00A919B0" w:rsidP="00FD01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  <w:r w:rsidR="00FA017D">
              <w:rPr>
                <w:sz w:val="20"/>
                <w:szCs w:val="20"/>
              </w:rPr>
              <w:t xml:space="preserve"> Teacher’s</w:t>
            </w:r>
            <w:r w:rsidR="00FD01D7" w:rsidRPr="00BD6A01">
              <w:rPr>
                <w:sz w:val="20"/>
                <w:szCs w:val="20"/>
              </w:rPr>
              <w:t xml:space="preserve"> files</w:t>
            </w:r>
          </w:p>
        </w:tc>
        <w:tc>
          <w:tcPr>
            <w:tcW w:w="5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D01D7" w:rsidRPr="00BD6A01" w:rsidRDefault="00FD01D7" w:rsidP="0029282A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D01D7" w:rsidRPr="00BD6A01" w:rsidRDefault="00FD01D7" w:rsidP="00FD01D7">
            <w:pPr>
              <w:rPr>
                <w:sz w:val="20"/>
                <w:szCs w:val="20"/>
              </w:rPr>
            </w:pPr>
            <w:r w:rsidRPr="00BD6A01">
              <w:rPr>
                <w:sz w:val="20"/>
                <w:szCs w:val="20"/>
              </w:rPr>
              <w:t>Pupils’ work / workbooks</w:t>
            </w:r>
          </w:p>
        </w:tc>
        <w:tc>
          <w:tcPr>
            <w:tcW w:w="5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D01D7" w:rsidRPr="00BD6A01" w:rsidRDefault="00FD01D7" w:rsidP="0029282A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35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D01D7" w:rsidRPr="00BD6A01" w:rsidRDefault="00FD01D7" w:rsidP="00FD01D7">
            <w:pPr>
              <w:rPr>
                <w:sz w:val="20"/>
                <w:szCs w:val="20"/>
              </w:rPr>
            </w:pPr>
            <w:r w:rsidRPr="00BD6A01">
              <w:rPr>
                <w:sz w:val="20"/>
                <w:szCs w:val="20"/>
              </w:rPr>
              <w:t>Observation of pupils</w:t>
            </w:r>
          </w:p>
        </w:tc>
        <w:tc>
          <w:tcPr>
            <w:tcW w:w="513" w:type="dxa"/>
            <w:tcBorders>
              <w:left w:val="dotted" w:sz="4" w:space="0" w:color="auto"/>
            </w:tcBorders>
          </w:tcPr>
          <w:p w:rsidR="00FD01D7" w:rsidRPr="00BD6A01" w:rsidRDefault="00FD01D7" w:rsidP="0029282A">
            <w:pPr>
              <w:spacing w:before="120"/>
              <w:rPr>
                <w:sz w:val="20"/>
                <w:szCs w:val="20"/>
              </w:rPr>
            </w:pPr>
          </w:p>
        </w:tc>
      </w:tr>
      <w:tr w:rsidR="00FD01D7" w:rsidTr="00D44F1A">
        <w:trPr>
          <w:trHeight w:hRule="exact" w:val="567"/>
        </w:trPr>
        <w:tc>
          <w:tcPr>
            <w:tcW w:w="252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D01D7" w:rsidRPr="00BD6A01" w:rsidRDefault="00FD01D7" w:rsidP="00FD01D7">
            <w:pPr>
              <w:rPr>
                <w:sz w:val="20"/>
                <w:szCs w:val="20"/>
              </w:rPr>
            </w:pPr>
            <w:r w:rsidRPr="00BD6A01">
              <w:rPr>
                <w:sz w:val="20"/>
                <w:szCs w:val="20"/>
              </w:rPr>
              <w:t>Pupil responses</w:t>
            </w:r>
          </w:p>
        </w:tc>
        <w:tc>
          <w:tcPr>
            <w:tcW w:w="5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D01D7" w:rsidRPr="00BD6A01" w:rsidRDefault="00FD01D7" w:rsidP="0029282A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B7352" w:rsidRDefault="00FD01D7" w:rsidP="00FD01D7">
            <w:pPr>
              <w:rPr>
                <w:sz w:val="20"/>
                <w:szCs w:val="20"/>
              </w:rPr>
            </w:pPr>
            <w:r w:rsidRPr="00BD6A01">
              <w:rPr>
                <w:sz w:val="20"/>
                <w:szCs w:val="20"/>
              </w:rPr>
              <w:t>Quality and impact of marking</w:t>
            </w:r>
          </w:p>
          <w:p w:rsidR="00FB7352" w:rsidRPr="00FB7352" w:rsidRDefault="00FB7352" w:rsidP="00FB7352">
            <w:pPr>
              <w:rPr>
                <w:sz w:val="20"/>
                <w:szCs w:val="20"/>
              </w:rPr>
            </w:pPr>
          </w:p>
          <w:p w:rsidR="00FB7352" w:rsidRDefault="00FB7352" w:rsidP="00FB7352">
            <w:pPr>
              <w:rPr>
                <w:sz w:val="20"/>
                <w:szCs w:val="20"/>
              </w:rPr>
            </w:pPr>
          </w:p>
          <w:p w:rsidR="00FD01D7" w:rsidRPr="00FB7352" w:rsidRDefault="00FD01D7" w:rsidP="00FB7352">
            <w:pPr>
              <w:rPr>
                <w:sz w:val="20"/>
                <w:szCs w:val="20"/>
              </w:rPr>
            </w:pPr>
          </w:p>
        </w:tc>
        <w:tc>
          <w:tcPr>
            <w:tcW w:w="5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D01D7" w:rsidRPr="00BD6A01" w:rsidRDefault="00FD01D7" w:rsidP="0029282A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35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D01D7" w:rsidRPr="00BD6A01" w:rsidRDefault="00FD01D7" w:rsidP="00FD01D7">
            <w:pPr>
              <w:rPr>
                <w:sz w:val="20"/>
                <w:szCs w:val="20"/>
              </w:rPr>
            </w:pPr>
            <w:r w:rsidRPr="00BD6A01">
              <w:rPr>
                <w:sz w:val="20"/>
                <w:szCs w:val="20"/>
              </w:rPr>
              <w:t>Differentiated for individuals / groups / whole class</w:t>
            </w:r>
          </w:p>
        </w:tc>
        <w:tc>
          <w:tcPr>
            <w:tcW w:w="513" w:type="dxa"/>
            <w:tcBorders>
              <w:left w:val="dotted" w:sz="4" w:space="0" w:color="auto"/>
            </w:tcBorders>
          </w:tcPr>
          <w:p w:rsidR="00FD01D7" w:rsidRPr="00BD6A01" w:rsidRDefault="00FD01D7" w:rsidP="0029282A">
            <w:pPr>
              <w:spacing w:before="120"/>
              <w:rPr>
                <w:sz w:val="20"/>
                <w:szCs w:val="20"/>
              </w:rPr>
            </w:pPr>
          </w:p>
        </w:tc>
      </w:tr>
      <w:tr w:rsidR="0029282A" w:rsidTr="00D44F1A">
        <w:trPr>
          <w:trHeight w:hRule="exact" w:val="567"/>
        </w:trPr>
        <w:tc>
          <w:tcPr>
            <w:tcW w:w="2522" w:type="dxa"/>
            <w:tcBorders>
              <w:top w:val="dotted" w:sz="4" w:space="0" w:color="auto"/>
              <w:bottom w:val="threeDEngrave" w:sz="12" w:space="0" w:color="auto"/>
              <w:right w:val="dotted" w:sz="4" w:space="0" w:color="auto"/>
            </w:tcBorders>
          </w:tcPr>
          <w:p w:rsidR="00FD01D7" w:rsidRPr="00BD6A01" w:rsidRDefault="00FD01D7" w:rsidP="00FD01D7">
            <w:pPr>
              <w:rPr>
                <w:sz w:val="20"/>
                <w:szCs w:val="20"/>
              </w:rPr>
            </w:pPr>
            <w:r w:rsidRPr="00BD6A01">
              <w:rPr>
                <w:sz w:val="20"/>
                <w:szCs w:val="20"/>
              </w:rPr>
              <w:t>Quality of Planning</w:t>
            </w:r>
          </w:p>
        </w:tc>
        <w:tc>
          <w:tcPr>
            <w:tcW w:w="576" w:type="dxa"/>
            <w:tcBorders>
              <w:top w:val="dotted" w:sz="4" w:space="0" w:color="auto"/>
              <w:left w:val="dotted" w:sz="4" w:space="0" w:color="auto"/>
              <w:bottom w:val="threeDEngrave" w:sz="12" w:space="0" w:color="auto"/>
              <w:right w:val="dotted" w:sz="4" w:space="0" w:color="auto"/>
            </w:tcBorders>
          </w:tcPr>
          <w:p w:rsidR="00FD01D7" w:rsidRPr="00BD6A01" w:rsidRDefault="00FD01D7" w:rsidP="0029282A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dotted" w:sz="4" w:space="0" w:color="auto"/>
              <w:left w:val="dotted" w:sz="4" w:space="0" w:color="auto"/>
              <w:bottom w:val="threeDEngrave" w:sz="12" w:space="0" w:color="auto"/>
              <w:right w:val="dotted" w:sz="4" w:space="0" w:color="auto"/>
            </w:tcBorders>
          </w:tcPr>
          <w:p w:rsidR="00FD01D7" w:rsidRPr="00BD6A01" w:rsidRDefault="00FD01D7" w:rsidP="00FD01D7">
            <w:pPr>
              <w:rPr>
                <w:sz w:val="20"/>
                <w:szCs w:val="20"/>
              </w:rPr>
            </w:pPr>
            <w:r w:rsidRPr="00BD6A01">
              <w:rPr>
                <w:sz w:val="20"/>
                <w:szCs w:val="20"/>
              </w:rPr>
              <w:t>Assessment Records</w:t>
            </w:r>
            <w:r w:rsidR="00625E2D">
              <w:rPr>
                <w:sz w:val="20"/>
                <w:szCs w:val="20"/>
              </w:rPr>
              <w:t xml:space="preserve"> / Evidence Bundles</w:t>
            </w:r>
          </w:p>
        </w:tc>
        <w:tc>
          <w:tcPr>
            <w:tcW w:w="561" w:type="dxa"/>
            <w:tcBorders>
              <w:top w:val="dotted" w:sz="4" w:space="0" w:color="auto"/>
              <w:left w:val="dotted" w:sz="4" w:space="0" w:color="auto"/>
              <w:bottom w:val="threeDEngrave" w:sz="12" w:space="0" w:color="auto"/>
              <w:right w:val="dotted" w:sz="4" w:space="0" w:color="auto"/>
            </w:tcBorders>
          </w:tcPr>
          <w:p w:rsidR="00FD01D7" w:rsidRPr="00BD6A01" w:rsidRDefault="00FD01D7" w:rsidP="0029282A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3550" w:type="dxa"/>
            <w:tcBorders>
              <w:top w:val="dotted" w:sz="4" w:space="0" w:color="auto"/>
              <w:left w:val="dotted" w:sz="4" w:space="0" w:color="auto"/>
              <w:bottom w:val="threeDEngrave" w:sz="12" w:space="0" w:color="auto"/>
              <w:right w:val="dotted" w:sz="4" w:space="0" w:color="auto"/>
            </w:tcBorders>
          </w:tcPr>
          <w:p w:rsidR="00393712" w:rsidRDefault="00FD01D7" w:rsidP="00FD01D7">
            <w:pPr>
              <w:rPr>
                <w:sz w:val="20"/>
                <w:szCs w:val="20"/>
              </w:rPr>
            </w:pPr>
            <w:r w:rsidRPr="00BD6A01">
              <w:rPr>
                <w:sz w:val="20"/>
                <w:szCs w:val="20"/>
              </w:rPr>
              <w:t>Understanding and use of data</w:t>
            </w:r>
          </w:p>
          <w:p w:rsidR="00393712" w:rsidRDefault="00393712" w:rsidP="00393712">
            <w:pPr>
              <w:rPr>
                <w:sz w:val="20"/>
                <w:szCs w:val="20"/>
              </w:rPr>
            </w:pPr>
          </w:p>
          <w:p w:rsidR="00FD01D7" w:rsidRPr="00393712" w:rsidRDefault="00FD01D7" w:rsidP="00393712">
            <w:pPr>
              <w:rPr>
                <w:sz w:val="20"/>
                <w:szCs w:val="20"/>
              </w:rPr>
            </w:pPr>
          </w:p>
        </w:tc>
        <w:tc>
          <w:tcPr>
            <w:tcW w:w="513" w:type="dxa"/>
            <w:tcBorders>
              <w:left w:val="dotted" w:sz="4" w:space="0" w:color="auto"/>
            </w:tcBorders>
          </w:tcPr>
          <w:p w:rsidR="00FD01D7" w:rsidRPr="00BD6A01" w:rsidRDefault="00FD01D7" w:rsidP="0029282A">
            <w:pPr>
              <w:spacing w:before="120"/>
              <w:rPr>
                <w:sz w:val="20"/>
                <w:szCs w:val="20"/>
              </w:rPr>
            </w:pPr>
          </w:p>
        </w:tc>
      </w:tr>
    </w:tbl>
    <w:p w:rsidR="00FD01D7" w:rsidRPr="00D44F1A" w:rsidRDefault="00FD01D7" w:rsidP="00D44F1A">
      <w:pPr>
        <w:spacing w:after="0"/>
        <w:rPr>
          <w:sz w:val="16"/>
          <w:szCs w:val="16"/>
        </w:rPr>
      </w:pPr>
    </w:p>
    <w:tbl>
      <w:tblPr>
        <w:tblStyle w:val="TableGrid"/>
        <w:tblW w:w="5000" w:type="pct"/>
        <w:tblBorders>
          <w:top w:val="threeDEmboss" w:sz="12" w:space="0" w:color="auto"/>
          <w:left w:val="threeDEmboss" w:sz="12" w:space="0" w:color="auto"/>
          <w:bottom w:val="threeDEngrave" w:sz="12" w:space="0" w:color="auto"/>
          <w:right w:val="threeDEngrave" w:sz="12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06"/>
      </w:tblGrid>
      <w:tr w:rsidR="00C35CF8" w:rsidRPr="00C35CF8" w:rsidTr="00E83CB2">
        <w:trPr>
          <w:trHeight w:val="564"/>
        </w:trPr>
        <w:tc>
          <w:tcPr>
            <w:tcW w:w="5000" w:type="pct"/>
            <w:tcBorders>
              <w:top w:val="threeDEmboss" w:sz="12" w:space="0" w:color="auto"/>
            </w:tcBorders>
          </w:tcPr>
          <w:p w:rsidR="007B4883" w:rsidRPr="00D44F1A" w:rsidRDefault="004F0678" w:rsidP="007A59A2">
            <w:pPr>
              <w:pStyle w:val="ListParagraph"/>
              <w:numPr>
                <w:ilvl w:val="0"/>
                <w:numId w:val="3"/>
              </w:numPr>
              <w:ind w:left="360"/>
            </w:pPr>
            <w:r w:rsidRPr="00D44F1A">
              <w:t>Impact on pupils’ learning as shown in this lesson, using the full range of evidence available:</w:t>
            </w:r>
          </w:p>
          <w:p w:rsidR="004F0678" w:rsidRPr="00C35CF8" w:rsidRDefault="004F0678" w:rsidP="001B37B5">
            <w:pPr>
              <w:pStyle w:val="ListParagraph"/>
              <w:ind w:left="360"/>
            </w:pPr>
            <w:r w:rsidRPr="00D44F1A">
              <w:t>Individuals / groups / whole class</w:t>
            </w:r>
            <w:r w:rsidR="007B4883" w:rsidRPr="00D44F1A">
              <w:t>/full ability range</w:t>
            </w:r>
            <w:r w:rsidR="00D44F1A">
              <w:t>.</w:t>
            </w:r>
            <w:r w:rsidRPr="00D44F1A">
              <w:rPr>
                <w:sz w:val="20"/>
                <w:szCs w:val="20"/>
              </w:rPr>
              <w:t xml:space="preserve"> (please cross</w:t>
            </w:r>
            <w:r w:rsidR="001B37B5">
              <w:rPr>
                <w:sz w:val="20"/>
                <w:szCs w:val="20"/>
              </w:rPr>
              <w:t>-</w:t>
            </w:r>
            <w:r w:rsidRPr="00D44F1A">
              <w:rPr>
                <w:sz w:val="20"/>
                <w:szCs w:val="20"/>
              </w:rPr>
              <w:t>reference to the Teachers’ Standards)</w:t>
            </w:r>
          </w:p>
        </w:tc>
      </w:tr>
      <w:tr w:rsidR="00C35CF8" w:rsidRPr="00C35CF8" w:rsidTr="00E83CB2">
        <w:trPr>
          <w:cantSplit/>
          <w:trHeight w:val="2268"/>
        </w:trPr>
        <w:tc>
          <w:tcPr>
            <w:tcW w:w="5000" w:type="pct"/>
          </w:tcPr>
          <w:p w:rsidR="00D44F1A" w:rsidRDefault="00D44F1A" w:rsidP="00D44F1A">
            <w:pPr>
              <w:rPr>
                <w:sz w:val="18"/>
                <w:szCs w:val="18"/>
              </w:rPr>
            </w:pPr>
          </w:p>
          <w:p w:rsidR="00A919B0" w:rsidRDefault="00A919B0" w:rsidP="00D44F1A">
            <w:pPr>
              <w:rPr>
                <w:sz w:val="18"/>
                <w:szCs w:val="18"/>
              </w:rPr>
            </w:pPr>
          </w:p>
          <w:p w:rsidR="00A919B0" w:rsidRDefault="00A919B0" w:rsidP="00D44F1A">
            <w:pPr>
              <w:rPr>
                <w:sz w:val="18"/>
                <w:szCs w:val="18"/>
              </w:rPr>
            </w:pPr>
          </w:p>
          <w:p w:rsidR="00A919B0" w:rsidRDefault="00A919B0" w:rsidP="00D44F1A">
            <w:pPr>
              <w:rPr>
                <w:sz w:val="18"/>
                <w:szCs w:val="18"/>
              </w:rPr>
            </w:pPr>
          </w:p>
          <w:p w:rsidR="00A919B0" w:rsidRDefault="00A919B0" w:rsidP="00D44F1A">
            <w:pPr>
              <w:rPr>
                <w:sz w:val="18"/>
                <w:szCs w:val="18"/>
              </w:rPr>
            </w:pPr>
          </w:p>
          <w:p w:rsidR="00A919B0" w:rsidRDefault="00A919B0" w:rsidP="00D44F1A">
            <w:pPr>
              <w:rPr>
                <w:sz w:val="18"/>
                <w:szCs w:val="18"/>
              </w:rPr>
            </w:pPr>
          </w:p>
          <w:p w:rsidR="00A919B0" w:rsidRDefault="00A919B0" w:rsidP="00D44F1A">
            <w:pPr>
              <w:rPr>
                <w:sz w:val="18"/>
                <w:szCs w:val="18"/>
              </w:rPr>
            </w:pPr>
          </w:p>
          <w:p w:rsidR="00A919B0" w:rsidRDefault="00A919B0" w:rsidP="00D44F1A">
            <w:pPr>
              <w:rPr>
                <w:sz w:val="18"/>
                <w:szCs w:val="18"/>
              </w:rPr>
            </w:pPr>
          </w:p>
          <w:p w:rsidR="00A919B0" w:rsidRDefault="00A919B0" w:rsidP="00D44F1A">
            <w:pPr>
              <w:rPr>
                <w:sz w:val="18"/>
                <w:szCs w:val="18"/>
              </w:rPr>
            </w:pPr>
          </w:p>
          <w:p w:rsidR="00A919B0" w:rsidRDefault="00A919B0" w:rsidP="00D44F1A">
            <w:pPr>
              <w:rPr>
                <w:sz w:val="18"/>
                <w:szCs w:val="18"/>
              </w:rPr>
            </w:pPr>
          </w:p>
          <w:p w:rsidR="00A919B0" w:rsidRDefault="00A919B0" w:rsidP="00D44F1A">
            <w:pPr>
              <w:rPr>
                <w:sz w:val="18"/>
                <w:szCs w:val="18"/>
              </w:rPr>
            </w:pPr>
          </w:p>
          <w:p w:rsidR="00A919B0" w:rsidRDefault="00A919B0" w:rsidP="00D44F1A">
            <w:pPr>
              <w:rPr>
                <w:sz w:val="18"/>
                <w:szCs w:val="18"/>
              </w:rPr>
            </w:pPr>
          </w:p>
          <w:p w:rsidR="00A919B0" w:rsidRDefault="00A919B0" w:rsidP="00D44F1A">
            <w:pPr>
              <w:rPr>
                <w:sz w:val="18"/>
                <w:szCs w:val="18"/>
              </w:rPr>
            </w:pPr>
          </w:p>
          <w:p w:rsidR="00A919B0" w:rsidRDefault="00A919B0" w:rsidP="00D44F1A">
            <w:pPr>
              <w:rPr>
                <w:sz w:val="18"/>
                <w:szCs w:val="18"/>
              </w:rPr>
            </w:pPr>
          </w:p>
          <w:p w:rsidR="00A919B0" w:rsidRDefault="00A919B0" w:rsidP="00D44F1A">
            <w:pPr>
              <w:rPr>
                <w:sz w:val="18"/>
                <w:szCs w:val="18"/>
              </w:rPr>
            </w:pPr>
          </w:p>
          <w:p w:rsidR="00A919B0" w:rsidRPr="00C35CF8" w:rsidRDefault="00A919B0" w:rsidP="00D44F1A">
            <w:pPr>
              <w:rPr>
                <w:sz w:val="18"/>
                <w:szCs w:val="18"/>
              </w:rPr>
            </w:pPr>
          </w:p>
        </w:tc>
      </w:tr>
    </w:tbl>
    <w:p w:rsidR="00BD6A01" w:rsidRDefault="00BD6A01" w:rsidP="00BD6A01">
      <w:pPr>
        <w:spacing w:after="0"/>
        <w:rPr>
          <w:sz w:val="16"/>
          <w:szCs w:val="16"/>
        </w:rPr>
      </w:pPr>
    </w:p>
    <w:p w:rsidR="00D44F1A" w:rsidRDefault="00D44F1A" w:rsidP="00BD6A01">
      <w:pPr>
        <w:spacing w:after="0"/>
        <w:rPr>
          <w:sz w:val="16"/>
          <w:szCs w:val="16"/>
        </w:rPr>
      </w:pPr>
    </w:p>
    <w:tbl>
      <w:tblPr>
        <w:tblStyle w:val="TableGrid"/>
        <w:tblW w:w="10460" w:type="dxa"/>
        <w:tblBorders>
          <w:top w:val="threeDEmboss" w:sz="12" w:space="0" w:color="auto"/>
          <w:left w:val="threeDEmboss" w:sz="12" w:space="0" w:color="auto"/>
          <w:bottom w:val="threeDEngrave" w:sz="12" w:space="0" w:color="auto"/>
          <w:right w:val="threeDEngrave" w:sz="12" w:space="0" w:color="auto"/>
          <w:insideH w:val="dotted" w:sz="4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73"/>
        <w:gridCol w:w="5387"/>
      </w:tblGrid>
      <w:tr w:rsidR="00D44F1A" w:rsidRPr="00D44F1A" w:rsidTr="006E555A">
        <w:trPr>
          <w:cantSplit/>
          <w:trHeight w:val="567"/>
        </w:trPr>
        <w:tc>
          <w:tcPr>
            <w:tcW w:w="5073" w:type="dxa"/>
            <w:tcBorders>
              <w:bottom w:val="dotted" w:sz="4" w:space="0" w:color="auto"/>
              <w:right w:val="dotted" w:sz="4" w:space="0" w:color="auto"/>
            </w:tcBorders>
          </w:tcPr>
          <w:p w:rsidR="00D44F1A" w:rsidRPr="00C35CF8" w:rsidRDefault="00A919B0" w:rsidP="006E555A">
            <w:pPr>
              <w:pStyle w:val="ListParagraph"/>
              <w:numPr>
                <w:ilvl w:val="0"/>
                <w:numId w:val="3"/>
              </w:numPr>
              <w:ind w:left="360"/>
            </w:pPr>
            <w:r>
              <w:t>What did the student</w:t>
            </w:r>
            <w:r w:rsidR="00D44F1A" w:rsidRPr="00C35CF8">
              <w:t xml:space="preserve"> teacher do to impact on pupils’ learning? </w:t>
            </w:r>
          </w:p>
          <w:p w:rsidR="00D44F1A" w:rsidRPr="00D44F1A" w:rsidRDefault="00D44F1A" w:rsidP="006E555A">
            <w:pPr>
              <w:pStyle w:val="ListParagraph"/>
              <w:ind w:left="360"/>
              <w:rPr>
                <w:sz w:val="20"/>
                <w:szCs w:val="20"/>
              </w:rPr>
            </w:pPr>
            <w:r w:rsidRPr="00D44F1A">
              <w:rPr>
                <w:sz w:val="20"/>
                <w:szCs w:val="20"/>
              </w:rPr>
              <w:t>Strengths (please cross reference to the Teachers’ Standards)</w:t>
            </w:r>
          </w:p>
        </w:tc>
        <w:tc>
          <w:tcPr>
            <w:tcW w:w="5387" w:type="dxa"/>
            <w:tcBorders>
              <w:top w:val="threeDEmboss" w:sz="12" w:space="0" w:color="auto"/>
              <w:left w:val="dotted" w:sz="4" w:space="0" w:color="auto"/>
              <w:bottom w:val="dotted" w:sz="4" w:space="0" w:color="auto"/>
            </w:tcBorders>
          </w:tcPr>
          <w:p w:rsidR="00D44F1A" w:rsidRDefault="00A919B0" w:rsidP="006E555A">
            <w:pPr>
              <w:pStyle w:val="ListParagraph"/>
              <w:numPr>
                <w:ilvl w:val="0"/>
                <w:numId w:val="3"/>
              </w:numPr>
              <w:ind w:left="360"/>
            </w:pPr>
            <w:r>
              <w:t>What could the student</w:t>
            </w:r>
            <w:r w:rsidR="00D44F1A" w:rsidRPr="00C35CF8">
              <w:t xml:space="preserve"> teacher have done to improve the quality of teaching and learning? </w:t>
            </w:r>
          </w:p>
          <w:p w:rsidR="00D44F1A" w:rsidRPr="00D44F1A" w:rsidRDefault="00D44F1A" w:rsidP="006E555A">
            <w:pPr>
              <w:pStyle w:val="ListParagraph"/>
              <w:ind w:left="360"/>
              <w:rPr>
                <w:sz w:val="20"/>
                <w:szCs w:val="20"/>
              </w:rPr>
            </w:pPr>
            <w:r w:rsidRPr="00D44F1A">
              <w:rPr>
                <w:sz w:val="20"/>
                <w:szCs w:val="20"/>
              </w:rPr>
              <w:t>Points for Discussion. (please cross reference to the Teachers’ Standards)</w:t>
            </w:r>
          </w:p>
        </w:tc>
      </w:tr>
      <w:tr w:rsidR="00D44F1A" w:rsidRPr="00C35CF8" w:rsidTr="006E555A">
        <w:trPr>
          <w:cantSplit/>
          <w:trHeight w:val="7362"/>
        </w:trPr>
        <w:tc>
          <w:tcPr>
            <w:tcW w:w="507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E6902" w:rsidRPr="001E6902" w:rsidRDefault="001E6902" w:rsidP="006E555A">
            <w:pPr>
              <w:rPr>
                <w:sz w:val="18"/>
                <w:szCs w:val="18"/>
              </w:rPr>
            </w:pPr>
          </w:p>
        </w:tc>
        <w:tc>
          <w:tcPr>
            <w:tcW w:w="53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1E6902" w:rsidRPr="001E6902" w:rsidRDefault="001E6902" w:rsidP="00A919B0">
            <w:pPr>
              <w:rPr>
                <w:sz w:val="18"/>
                <w:szCs w:val="18"/>
              </w:rPr>
            </w:pPr>
          </w:p>
        </w:tc>
      </w:tr>
      <w:tr w:rsidR="00EC29BD" w:rsidRPr="00C35CF8" w:rsidTr="00FA5505">
        <w:trPr>
          <w:cantSplit/>
          <w:trHeight w:val="145"/>
        </w:trPr>
        <w:tc>
          <w:tcPr>
            <w:tcW w:w="507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C29BD" w:rsidRDefault="00EC29BD" w:rsidP="006E555A">
            <w:pPr>
              <w:rPr>
                <w:sz w:val="18"/>
                <w:szCs w:val="18"/>
              </w:rPr>
            </w:pPr>
          </w:p>
        </w:tc>
        <w:tc>
          <w:tcPr>
            <w:tcW w:w="53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C29BD" w:rsidRDefault="00EC29BD" w:rsidP="006E555A">
            <w:pPr>
              <w:rPr>
                <w:sz w:val="18"/>
                <w:szCs w:val="18"/>
              </w:rPr>
            </w:pPr>
          </w:p>
        </w:tc>
      </w:tr>
      <w:tr w:rsidR="00D44F1A" w:rsidRPr="00C35CF8" w:rsidTr="00E83CB2">
        <w:trPr>
          <w:cantSplit/>
          <w:trHeight w:val="397"/>
        </w:trPr>
        <w:tc>
          <w:tcPr>
            <w:tcW w:w="10460" w:type="dxa"/>
            <w:gridSpan w:val="2"/>
          </w:tcPr>
          <w:p w:rsidR="00EC29BD" w:rsidRPr="00EC29BD" w:rsidRDefault="00D44F1A" w:rsidP="006E555A">
            <w:pPr>
              <w:pStyle w:val="ListParagraph"/>
              <w:numPr>
                <w:ilvl w:val="0"/>
                <w:numId w:val="3"/>
              </w:numPr>
              <w:ind w:left="417"/>
            </w:pPr>
            <w:r w:rsidRPr="00C35CF8">
              <w:t>Targets for development (</w:t>
            </w:r>
            <w:r w:rsidRPr="001B37B5">
              <w:rPr>
                <w:sz w:val="20"/>
                <w:szCs w:val="20"/>
              </w:rPr>
              <w:t xml:space="preserve">please cross reference to the </w:t>
            </w:r>
          </w:p>
          <w:p w:rsidR="00D44F1A" w:rsidRPr="00C35CF8" w:rsidRDefault="00D44F1A" w:rsidP="006E555A">
            <w:pPr>
              <w:pStyle w:val="ListParagraph"/>
              <w:numPr>
                <w:ilvl w:val="0"/>
                <w:numId w:val="3"/>
              </w:numPr>
              <w:ind w:left="417"/>
            </w:pPr>
            <w:r w:rsidRPr="001B37B5">
              <w:rPr>
                <w:sz w:val="20"/>
                <w:szCs w:val="20"/>
              </w:rPr>
              <w:t>Teachers’ Standards</w:t>
            </w:r>
            <w:r w:rsidRPr="00C35CF8">
              <w:t xml:space="preserve">) </w:t>
            </w:r>
          </w:p>
        </w:tc>
      </w:tr>
      <w:tr w:rsidR="00D44F1A" w:rsidRPr="00C35CF8" w:rsidTr="006E555A">
        <w:trPr>
          <w:cantSplit/>
          <w:trHeight w:val="1572"/>
        </w:trPr>
        <w:tc>
          <w:tcPr>
            <w:tcW w:w="10460" w:type="dxa"/>
            <w:gridSpan w:val="2"/>
            <w:tcBorders>
              <w:bottom w:val="dotted" w:sz="4" w:space="0" w:color="auto"/>
            </w:tcBorders>
          </w:tcPr>
          <w:p w:rsidR="00D44F1A" w:rsidRPr="00C35CF8" w:rsidRDefault="00D44F1A" w:rsidP="006E555A">
            <w:pPr>
              <w:rPr>
                <w:sz w:val="18"/>
                <w:szCs w:val="18"/>
              </w:rPr>
            </w:pPr>
          </w:p>
        </w:tc>
      </w:tr>
    </w:tbl>
    <w:p w:rsidR="00D44F1A" w:rsidRDefault="00D44F1A" w:rsidP="00BD6A01">
      <w:pPr>
        <w:spacing w:after="0"/>
        <w:rPr>
          <w:sz w:val="16"/>
          <w:szCs w:val="16"/>
        </w:rPr>
      </w:pPr>
    </w:p>
    <w:tbl>
      <w:tblPr>
        <w:tblStyle w:val="TableGrid"/>
        <w:tblW w:w="0" w:type="auto"/>
        <w:tblBorders>
          <w:top w:val="threeDEmboss" w:sz="12" w:space="0" w:color="auto"/>
          <w:left w:val="threeDEmboss" w:sz="12" w:space="0" w:color="auto"/>
          <w:bottom w:val="threeDEmboss" w:sz="12" w:space="0" w:color="auto"/>
          <w:right w:val="threeDEmboss" w:sz="12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326"/>
        <w:gridCol w:w="1080"/>
      </w:tblGrid>
      <w:tr w:rsidR="007A3B54" w:rsidTr="006B0C70">
        <w:tc>
          <w:tcPr>
            <w:tcW w:w="10406" w:type="dxa"/>
            <w:gridSpan w:val="2"/>
          </w:tcPr>
          <w:p w:rsidR="007A3B54" w:rsidRPr="00BD6A01" w:rsidRDefault="007A3B54" w:rsidP="00625E2D">
            <w:pPr>
              <w:numPr>
                <w:ilvl w:val="0"/>
                <w:numId w:val="4"/>
              </w:numPr>
              <w:spacing w:line="276" w:lineRule="auto"/>
              <w:rPr>
                <w:b/>
              </w:rPr>
            </w:pPr>
            <w:r w:rsidRPr="00BD6A01">
              <w:rPr>
                <w:b/>
              </w:rPr>
              <w:t xml:space="preserve">Impact on pupils’ </w:t>
            </w:r>
            <w:r w:rsidR="00F91425">
              <w:rPr>
                <w:b/>
              </w:rPr>
              <w:t xml:space="preserve">learning </w:t>
            </w:r>
            <w:r w:rsidR="00625E2D">
              <w:rPr>
                <w:b/>
              </w:rPr>
              <w:t>for all practice up to this point</w:t>
            </w:r>
            <w:r w:rsidRPr="00BD6A01">
              <w:rPr>
                <w:b/>
              </w:rPr>
              <w:t xml:space="preserve"> (</w:t>
            </w:r>
            <w:r w:rsidR="0099534A">
              <w:rPr>
                <w:b/>
              </w:rPr>
              <w:t>Observer</w:t>
            </w:r>
            <w:r w:rsidR="005F71F8">
              <w:rPr>
                <w:b/>
              </w:rPr>
              <w:t xml:space="preserve"> please tick</w:t>
            </w:r>
            <w:r w:rsidRPr="00BD6A01">
              <w:rPr>
                <w:b/>
              </w:rPr>
              <w:t>)</w:t>
            </w:r>
          </w:p>
        </w:tc>
      </w:tr>
      <w:tr w:rsidR="00C35CF8" w:rsidTr="003C0C9E">
        <w:tc>
          <w:tcPr>
            <w:tcW w:w="9326" w:type="dxa"/>
          </w:tcPr>
          <w:p w:rsidR="00C35CF8" w:rsidRPr="003C0C9E" w:rsidRDefault="003C0C9E" w:rsidP="00625E2D">
            <w:pPr>
              <w:spacing w:line="276" w:lineRule="auto"/>
              <w:ind w:left="360"/>
            </w:pPr>
            <w:r w:rsidRPr="003C0C9E">
              <w:t>Planni</w:t>
            </w:r>
            <w:r>
              <w:t xml:space="preserve">ng and teaching </w:t>
            </w:r>
            <w:r w:rsidR="00625E2D">
              <w:t>has</w:t>
            </w:r>
            <w:r w:rsidRPr="003C0C9E">
              <w:t xml:space="preserve"> enabled pupils to make good progress</w:t>
            </w:r>
          </w:p>
        </w:tc>
        <w:tc>
          <w:tcPr>
            <w:tcW w:w="1080" w:type="dxa"/>
          </w:tcPr>
          <w:p w:rsidR="00C35CF8" w:rsidRPr="00BD6A01" w:rsidRDefault="00C35CF8" w:rsidP="00C35CF8">
            <w:pPr>
              <w:spacing w:line="276" w:lineRule="auto"/>
              <w:ind w:left="360"/>
              <w:rPr>
                <w:b/>
              </w:rPr>
            </w:pPr>
          </w:p>
        </w:tc>
      </w:tr>
      <w:tr w:rsidR="00C35CF8" w:rsidTr="003C0C9E">
        <w:tc>
          <w:tcPr>
            <w:tcW w:w="9326" w:type="dxa"/>
          </w:tcPr>
          <w:p w:rsidR="00C35CF8" w:rsidRPr="003C0C9E" w:rsidRDefault="003C0C9E" w:rsidP="00625E2D">
            <w:pPr>
              <w:spacing w:line="276" w:lineRule="auto"/>
              <w:ind w:left="360"/>
            </w:pPr>
            <w:r w:rsidRPr="003C0C9E">
              <w:t xml:space="preserve">Planning and teaching </w:t>
            </w:r>
            <w:r w:rsidR="00625E2D">
              <w:t>has</w:t>
            </w:r>
            <w:r w:rsidRPr="003C0C9E">
              <w:t xml:space="preserve"> enabled pupils to make at least expected progress</w:t>
            </w:r>
          </w:p>
        </w:tc>
        <w:tc>
          <w:tcPr>
            <w:tcW w:w="1080" w:type="dxa"/>
          </w:tcPr>
          <w:p w:rsidR="00C35CF8" w:rsidRPr="00BD6A01" w:rsidRDefault="00C35CF8" w:rsidP="00C35CF8">
            <w:pPr>
              <w:spacing w:line="276" w:lineRule="auto"/>
              <w:ind w:left="360"/>
              <w:rPr>
                <w:b/>
              </w:rPr>
            </w:pPr>
          </w:p>
        </w:tc>
      </w:tr>
      <w:tr w:rsidR="00C35CF8" w:rsidTr="003C0C9E">
        <w:tc>
          <w:tcPr>
            <w:tcW w:w="9326" w:type="dxa"/>
          </w:tcPr>
          <w:p w:rsidR="00C35CF8" w:rsidRPr="003C0C9E" w:rsidRDefault="003C0C9E" w:rsidP="00625E2D">
            <w:pPr>
              <w:spacing w:line="276" w:lineRule="auto"/>
              <w:ind w:left="360"/>
              <w:rPr>
                <w:b/>
              </w:rPr>
            </w:pPr>
            <w:r w:rsidRPr="003C0C9E">
              <w:rPr>
                <w:b/>
              </w:rPr>
              <w:t>With support</w:t>
            </w:r>
            <w:r w:rsidRPr="003C0C9E">
              <w:t xml:space="preserve"> the planning and teaching </w:t>
            </w:r>
            <w:r w:rsidR="00625E2D">
              <w:t>has</w:t>
            </w:r>
            <w:r w:rsidRPr="003C0C9E">
              <w:t xml:space="preserve"> enabled pupils to make at least expected progress</w:t>
            </w:r>
          </w:p>
        </w:tc>
        <w:tc>
          <w:tcPr>
            <w:tcW w:w="1080" w:type="dxa"/>
          </w:tcPr>
          <w:p w:rsidR="00C35CF8" w:rsidRPr="00BD6A01" w:rsidRDefault="00C35CF8" w:rsidP="00C35CF8">
            <w:pPr>
              <w:spacing w:line="276" w:lineRule="auto"/>
              <w:ind w:left="360"/>
              <w:rPr>
                <w:b/>
              </w:rPr>
            </w:pPr>
          </w:p>
        </w:tc>
      </w:tr>
    </w:tbl>
    <w:p w:rsidR="00BD6A01" w:rsidRPr="00F81DA0" w:rsidRDefault="00BD6A01" w:rsidP="00BD6A01">
      <w:pPr>
        <w:spacing w:after="0"/>
        <w:rPr>
          <w:sz w:val="16"/>
          <w:szCs w:val="16"/>
        </w:rPr>
      </w:pPr>
    </w:p>
    <w:tbl>
      <w:tblPr>
        <w:tblStyle w:val="TableGrid"/>
        <w:tblW w:w="0" w:type="auto"/>
        <w:tblBorders>
          <w:top w:val="threeDEmboss" w:sz="12" w:space="0" w:color="auto"/>
          <w:left w:val="threeDEmboss" w:sz="12" w:space="0" w:color="auto"/>
          <w:bottom w:val="threeDEngrave" w:sz="12" w:space="0" w:color="auto"/>
          <w:right w:val="threeDEngrave" w:sz="12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01"/>
        <w:gridCol w:w="770"/>
        <w:gridCol w:w="2797"/>
        <w:gridCol w:w="728"/>
        <w:gridCol w:w="1952"/>
        <w:gridCol w:w="1195"/>
        <w:gridCol w:w="983"/>
        <w:gridCol w:w="1080"/>
      </w:tblGrid>
      <w:tr w:rsidR="007A3B54" w:rsidRPr="007A3B54" w:rsidTr="00FE13A1">
        <w:tc>
          <w:tcPr>
            <w:tcW w:w="901" w:type="dxa"/>
          </w:tcPr>
          <w:p w:rsidR="007A3B54" w:rsidRPr="007A3B54" w:rsidRDefault="007A3B54" w:rsidP="007A3B54">
            <w:pPr>
              <w:spacing w:before="120" w:after="120"/>
              <w:rPr>
                <w:b/>
                <w:sz w:val="18"/>
                <w:szCs w:val="18"/>
              </w:rPr>
            </w:pPr>
            <w:r w:rsidRPr="007A3B54">
              <w:rPr>
                <w:b/>
                <w:sz w:val="18"/>
                <w:szCs w:val="18"/>
              </w:rPr>
              <w:t>Observer</w:t>
            </w:r>
          </w:p>
        </w:tc>
        <w:tc>
          <w:tcPr>
            <w:tcW w:w="770" w:type="dxa"/>
          </w:tcPr>
          <w:p w:rsidR="007A3B54" w:rsidRPr="007A3B54" w:rsidRDefault="007A3B54" w:rsidP="007A3B54">
            <w:pPr>
              <w:spacing w:before="120" w:after="120"/>
              <w:rPr>
                <w:sz w:val="18"/>
                <w:szCs w:val="18"/>
              </w:rPr>
            </w:pPr>
            <w:r w:rsidRPr="007A3B54">
              <w:rPr>
                <w:sz w:val="18"/>
                <w:szCs w:val="18"/>
              </w:rPr>
              <w:t>Signed:</w:t>
            </w:r>
          </w:p>
        </w:tc>
        <w:tc>
          <w:tcPr>
            <w:tcW w:w="2797" w:type="dxa"/>
          </w:tcPr>
          <w:p w:rsidR="007A3B54" w:rsidRPr="007A3B54" w:rsidRDefault="007A3B54" w:rsidP="007A3B54">
            <w:pPr>
              <w:spacing w:before="120" w:after="120"/>
              <w:rPr>
                <w:sz w:val="18"/>
                <w:szCs w:val="18"/>
              </w:rPr>
            </w:pPr>
          </w:p>
        </w:tc>
        <w:tc>
          <w:tcPr>
            <w:tcW w:w="728" w:type="dxa"/>
          </w:tcPr>
          <w:p w:rsidR="007A3B54" w:rsidRPr="007A3B54" w:rsidRDefault="007A3B54" w:rsidP="007A3B54">
            <w:pPr>
              <w:spacing w:before="120" w:after="120"/>
              <w:rPr>
                <w:b/>
                <w:sz w:val="18"/>
                <w:szCs w:val="18"/>
              </w:rPr>
            </w:pPr>
            <w:r w:rsidRPr="007A3B54">
              <w:rPr>
                <w:b/>
                <w:sz w:val="18"/>
                <w:szCs w:val="18"/>
              </w:rPr>
              <w:t>Print Name:</w:t>
            </w:r>
          </w:p>
        </w:tc>
        <w:tc>
          <w:tcPr>
            <w:tcW w:w="1952" w:type="dxa"/>
          </w:tcPr>
          <w:p w:rsidR="007A3B54" w:rsidRPr="007A3B54" w:rsidRDefault="007A3B54" w:rsidP="007A3B54">
            <w:pPr>
              <w:spacing w:before="120" w:after="120"/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7A3B54" w:rsidRPr="007A3B54" w:rsidRDefault="007A3B54" w:rsidP="007A3B54">
            <w:pPr>
              <w:spacing w:before="120" w:after="120"/>
              <w:rPr>
                <w:sz w:val="18"/>
                <w:szCs w:val="18"/>
              </w:rPr>
            </w:pPr>
            <w:r w:rsidRPr="007A3B54">
              <w:rPr>
                <w:sz w:val="18"/>
                <w:szCs w:val="18"/>
              </w:rPr>
              <w:t>Role:</w:t>
            </w:r>
          </w:p>
        </w:tc>
        <w:tc>
          <w:tcPr>
            <w:tcW w:w="2063" w:type="dxa"/>
            <w:gridSpan w:val="2"/>
          </w:tcPr>
          <w:p w:rsidR="007A3B54" w:rsidRPr="007A3B54" w:rsidRDefault="007A3B54" w:rsidP="007A3B54">
            <w:pPr>
              <w:spacing w:before="120" w:after="120"/>
              <w:rPr>
                <w:sz w:val="18"/>
                <w:szCs w:val="18"/>
              </w:rPr>
            </w:pPr>
          </w:p>
        </w:tc>
      </w:tr>
      <w:tr w:rsidR="007A3B54" w:rsidRPr="007A3B54" w:rsidTr="00FE13A1">
        <w:tc>
          <w:tcPr>
            <w:tcW w:w="901" w:type="dxa"/>
          </w:tcPr>
          <w:p w:rsidR="007A3B54" w:rsidRPr="007A3B54" w:rsidRDefault="00A919B0" w:rsidP="007A3B54">
            <w:pPr>
              <w:spacing w:before="120" w:after="12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Student </w:t>
            </w:r>
            <w:r w:rsidR="007A3B54" w:rsidRPr="007A3B54">
              <w:rPr>
                <w:b/>
                <w:sz w:val="18"/>
                <w:szCs w:val="18"/>
              </w:rPr>
              <w:t>Teacher</w:t>
            </w:r>
          </w:p>
        </w:tc>
        <w:tc>
          <w:tcPr>
            <w:tcW w:w="770" w:type="dxa"/>
          </w:tcPr>
          <w:p w:rsidR="007A3B54" w:rsidRPr="007A3B54" w:rsidRDefault="007A3B54" w:rsidP="007A3B54">
            <w:pPr>
              <w:spacing w:before="120" w:after="120"/>
              <w:rPr>
                <w:sz w:val="18"/>
                <w:szCs w:val="18"/>
              </w:rPr>
            </w:pPr>
            <w:r w:rsidRPr="007A3B54">
              <w:rPr>
                <w:sz w:val="18"/>
                <w:szCs w:val="18"/>
              </w:rPr>
              <w:t>Signed:</w:t>
            </w:r>
          </w:p>
        </w:tc>
        <w:tc>
          <w:tcPr>
            <w:tcW w:w="2797" w:type="dxa"/>
          </w:tcPr>
          <w:p w:rsidR="007A3B54" w:rsidRPr="007A3B54" w:rsidRDefault="007A3B54" w:rsidP="007A3B54">
            <w:pPr>
              <w:spacing w:before="120" w:after="120"/>
              <w:rPr>
                <w:sz w:val="18"/>
                <w:szCs w:val="18"/>
              </w:rPr>
            </w:pPr>
          </w:p>
        </w:tc>
        <w:tc>
          <w:tcPr>
            <w:tcW w:w="728" w:type="dxa"/>
          </w:tcPr>
          <w:p w:rsidR="007A3B54" w:rsidRPr="007A3B54" w:rsidRDefault="007A3B54" w:rsidP="007A3B54">
            <w:pPr>
              <w:spacing w:before="120" w:after="120"/>
              <w:rPr>
                <w:b/>
                <w:sz w:val="18"/>
                <w:szCs w:val="18"/>
              </w:rPr>
            </w:pPr>
            <w:r w:rsidRPr="007A3B54">
              <w:rPr>
                <w:b/>
                <w:sz w:val="18"/>
                <w:szCs w:val="18"/>
              </w:rPr>
              <w:t>Print Name:</w:t>
            </w:r>
          </w:p>
        </w:tc>
        <w:tc>
          <w:tcPr>
            <w:tcW w:w="1952" w:type="dxa"/>
          </w:tcPr>
          <w:p w:rsidR="007A3B54" w:rsidRPr="007A3B54" w:rsidRDefault="007A3B54" w:rsidP="007A3B54">
            <w:pPr>
              <w:spacing w:before="120" w:after="120"/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7A3B54" w:rsidRPr="007A3B54" w:rsidRDefault="007A3B54" w:rsidP="007A3B54">
            <w:pPr>
              <w:spacing w:before="120" w:after="120"/>
              <w:rPr>
                <w:sz w:val="18"/>
                <w:szCs w:val="18"/>
              </w:rPr>
            </w:pPr>
            <w:r w:rsidRPr="007A3B54">
              <w:rPr>
                <w:sz w:val="18"/>
                <w:szCs w:val="18"/>
              </w:rPr>
              <w:t>Joint Observation?</w:t>
            </w:r>
          </w:p>
        </w:tc>
        <w:tc>
          <w:tcPr>
            <w:tcW w:w="983" w:type="dxa"/>
          </w:tcPr>
          <w:p w:rsidR="007A3B54" w:rsidRPr="007A3B54" w:rsidRDefault="007A3B54" w:rsidP="007A3B54">
            <w:pPr>
              <w:spacing w:before="240" w:after="120"/>
              <w:jc w:val="center"/>
              <w:rPr>
                <w:sz w:val="18"/>
                <w:szCs w:val="18"/>
              </w:rPr>
            </w:pPr>
            <w:r w:rsidRPr="007A3B54">
              <w:rPr>
                <w:sz w:val="18"/>
                <w:szCs w:val="18"/>
              </w:rPr>
              <w:t>YES</w:t>
            </w:r>
          </w:p>
        </w:tc>
        <w:tc>
          <w:tcPr>
            <w:tcW w:w="1080" w:type="dxa"/>
          </w:tcPr>
          <w:p w:rsidR="007A3B54" w:rsidRPr="007A3B54" w:rsidRDefault="007A3B54" w:rsidP="007A3B54">
            <w:pPr>
              <w:spacing w:before="240" w:after="120"/>
              <w:jc w:val="center"/>
              <w:rPr>
                <w:sz w:val="18"/>
                <w:szCs w:val="18"/>
              </w:rPr>
            </w:pPr>
            <w:r w:rsidRPr="007A3B54">
              <w:rPr>
                <w:sz w:val="18"/>
                <w:szCs w:val="18"/>
              </w:rPr>
              <w:t>NO</w:t>
            </w:r>
          </w:p>
        </w:tc>
      </w:tr>
    </w:tbl>
    <w:p w:rsidR="00BD6A01" w:rsidRDefault="00BD6A01" w:rsidP="00BD6A01">
      <w:pPr>
        <w:spacing w:after="0"/>
      </w:pPr>
    </w:p>
    <w:sectPr w:rsidR="00BD6A01" w:rsidSect="00CF75CC">
      <w:pgSz w:w="11906" w:h="16838" w:code="9"/>
      <w:pgMar w:top="426" w:right="720" w:bottom="720" w:left="720" w:header="567" w:footer="1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15D2" w:rsidRDefault="009715D2" w:rsidP="001973ED">
      <w:pPr>
        <w:spacing w:after="0" w:line="240" w:lineRule="auto"/>
      </w:pPr>
      <w:r>
        <w:separator/>
      </w:r>
    </w:p>
  </w:endnote>
  <w:endnote w:type="continuationSeparator" w:id="0">
    <w:p w:rsidR="009715D2" w:rsidRDefault="009715D2" w:rsidP="00197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15D2" w:rsidRDefault="009715D2" w:rsidP="001973ED">
      <w:pPr>
        <w:spacing w:after="0" w:line="240" w:lineRule="auto"/>
      </w:pPr>
      <w:r>
        <w:separator/>
      </w:r>
    </w:p>
  </w:footnote>
  <w:footnote w:type="continuationSeparator" w:id="0">
    <w:p w:rsidR="009715D2" w:rsidRDefault="009715D2" w:rsidP="001973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21259"/>
    <w:multiLevelType w:val="hybridMultilevel"/>
    <w:tmpl w:val="0FC09E4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0000D"/>
    <w:multiLevelType w:val="hybridMultilevel"/>
    <w:tmpl w:val="AC9082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17409D"/>
    <w:multiLevelType w:val="hybridMultilevel"/>
    <w:tmpl w:val="55808CE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FA0730"/>
    <w:multiLevelType w:val="hybridMultilevel"/>
    <w:tmpl w:val="CD8CFBFE"/>
    <w:lvl w:ilvl="0" w:tplc="E2AC96F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1D7"/>
    <w:rsid w:val="000025DA"/>
    <w:rsid w:val="0002100C"/>
    <w:rsid w:val="000E6FBE"/>
    <w:rsid w:val="000F5383"/>
    <w:rsid w:val="000F61C7"/>
    <w:rsid w:val="00130156"/>
    <w:rsid w:val="0013221B"/>
    <w:rsid w:val="001575CC"/>
    <w:rsid w:val="00192571"/>
    <w:rsid w:val="001973ED"/>
    <w:rsid w:val="001B37B5"/>
    <w:rsid w:val="001D2222"/>
    <w:rsid w:val="001D43DE"/>
    <w:rsid w:val="001E6902"/>
    <w:rsid w:val="001F5CD9"/>
    <w:rsid w:val="002367DB"/>
    <w:rsid w:val="00265A9F"/>
    <w:rsid w:val="0029282A"/>
    <w:rsid w:val="00393712"/>
    <w:rsid w:val="003B27CE"/>
    <w:rsid w:val="003C0C9E"/>
    <w:rsid w:val="00451FE4"/>
    <w:rsid w:val="004C7ABB"/>
    <w:rsid w:val="004D3239"/>
    <w:rsid w:val="004E6C5A"/>
    <w:rsid w:val="004F0678"/>
    <w:rsid w:val="00533E9E"/>
    <w:rsid w:val="005413DB"/>
    <w:rsid w:val="00561B30"/>
    <w:rsid w:val="005F71F8"/>
    <w:rsid w:val="00625E2D"/>
    <w:rsid w:val="0065500C"/>
    <w:rsid w:val="00660C49"/>
    <w:rsid w:val="00664AE6"/>
    <w:rsid w:val="006A689D"/>
    <w:rsid w:val="006B0C70"/>
    <w:rsid w:val="006F31EC"/>
    <w:rsid w:val="00785273"/>
    <w:rsid w:val="007A3B54"/>
    <w:rsid w:val="007A59A2"/>
    <w:rsid w:val="007B4883"/>
    <w:rsid w:val="007B6852"/>
    <w:rsid w:val="007F3513"/>
    <w:rsid w:val="009715D2"/>
    <w:rsid w:val="0099534A"/>
    <w:rsid w:val="009D2405"/>
    <w:rsid w:val="00A1262F"/>
    <w:rsid w:val="00A56851"/>
    <w:rsid w:val="00A919B0"/>
    <w:rsid w:val="00AD0C09"/>
    <w:rsid w:val="00AE479C"/>
    <w:rsid w:val="00B53985"/>
    <w:rsid w:val="00B767C9"/>
    <w:rsid w:val="00BD5608"/>
    <w:rsid w:val="00BD6A01"/>
    <w:rsid w:val="00C24BFA"/>
    <w:rsid w:val="00C30E11"/>
    <w:rsid w:val="00C35CF8"/>
    <w:rsid w:val="00C70E09"/>
    <w:rsid w:val="00CA4C76"/>
    <w:rsid w:val="00CC2DB8"/>
    <w:rsid w:val="00CF75CC"/>
    <w:rsid w:val="00D44F1A"/>
    <w:rsid w:val="00D823C0"/>
    <w:rsid w:val="00E201F2"/>
    <w:rsid w:val="00E21558"/>
    <w:rsid w:val="00E83CB2"/>
    <w:rsid w:val="00EA68FE"/>
    <w:rsid w:val="00EC29BD"/>
    <w:rsid w:val="00ED0D1F"/>
    <w:rsid w:val="00F3307C"/>
    <w:rsid w:val="00F81DA0"/>
    <w:rsid w:val="00F9076C"/>
    <w:rsid w:val="00F91425"/>
    <w:rsid w:val="00FA017D"/>
    <w:rsid w:val="00FA5505"/>
    <w:rsid w:val="00FB01EC"/>
    <w:rsid w:val="00FB7352"/>
    <w:rsid w:val="00FD01D7"/>
    <w:rsid w:val="00FE13A1"/>
    <w:rsid w:val="00FF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987E4E2"/>
  <w15:chartTrackingRefBased/>
  <w15:docId w15:val="{32C987AC-DBF1-4E02-A2B5-7EF305DD0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0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01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73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3ED"/>
  </w:style>
  <w:style w:type="paragraph" w:styleId="Footer">
    <w:name w:val="footer"/>
    <w:basedOn w:val="Normal"/>
    <w:link w:val="FooterChar"/>
    <w:uiPriority w:val="99"/>
    <w:unhideWhenUsed/>
    <w:rsid w:val="001973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3ED"/>
  </w:style>
  <w:style w:type="paragraph" w:styleId="BalloonText">
    <w:name w:val="Balloon Text"/>
    <w:basedOn w:val="Normal"/>
    <w:link w:val="BalloonTextChar"/>
    <w:uiPriority w:val="99"/>
    <w:semiHidden/>
    <w:unhideWhenUsed/>
    <w:rsid w:val="00A919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9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92B180-7A2D-4D44-ADFD-66A9F1BC4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53D1905A</Template>
  <TotalTime>2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Canterbury Christ Church University</Company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Hilleard, Jenny (jenny.hilleard@canterbury.ac.uk)</dc:creator>
  <cp:keywords/>
  <dc:description/>
  <cp:lastModifiedBy>MacKenzie, Sharron (sharron.mackenzie@canterbury.ac.uk)</cp:lastModifiedBy>
  <cp:revision>2</cp:revision>
  <cp:lastPrinted>2019-05-10T11:35:00Z</cp:lastPrinted>
  <dcterms:created xsi:type="dcterms:W3CDTF">2019-05-10T11:37:00Z</dcterms:created>
  <dcterms:modified xsi:type="dcterms:W3CDTF">2019-05-10T11:37:00Z</dcterms:modified>
</cp:coreProperties>
</file>