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38" w:type="dxa"/>
        <w:tblBorders>
          <w:top w:val="threeDEmboss" w:sz="12" w:space="0" w:color="auto"/>
          <w:left w:val="threeDEmboss" w:sz="12" w:space="0" w:color="auto"/>
          <w:bottom w:val="threeDEngrave" w:sz="12" w:space="0" w:color="auto"/>
          <w:right w:val="threeDEngrav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7"/>
        <w:gridCol w:w="2571"/>
      </w:tblGrid>
      <w:tr w:rsidR="00EC09FB" w:rsidTr="00EE1C60">
        <w:trPr>
          <w:trHeight w:val="877"/>
        </w:trPr>
        <w:tc>
          <w:tcPr>
            <w:tcW w:w="7767" w:type="dxa"/>
            <w:tcBorders>
              <w:top w:val="threeDEmboss" w:sz="12" w:space="0" w:color="auto"/>
              <w:bottom w:val="threeDEngrave" w:sz="12" w:space="0" w:color="auto"/>
              <w:right w:val="threeDEmboss" w:sz="12" w:space="0" w:color="auto"/>
            </w:tcBorders>
          </w:tcPr>
          <w:p w:rsidR="00EC09FB" w:rsidRDefault="00EC09FB" w:rsidP="00EE1C6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LESSON EVALUATION </w:t>
            </w:r>
            <w:r w:rsidR="007F0CFD">
              <w:rPr>
                <w:b/>
                <w:sz w:val="28"/>
                <w:szCs w:val="28"/>
              </w:rPr>
              <w:t>FORM 2019-20</w:t>
            </w:r>
          </w:p>
          <w:p w:rsidR="00EE1C60" w:rsidRDefault="00EE1C60" w:rsidP="00EE1C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 a minimum requirement complete this evaluation each time you are formally observed</w:t>
            </w:r>
          </w:p>
          <w:p w:rsidR="00EE1C60" w:rsidRPr="00EE1C60" w:rsidRDefault="00EB4E03" w:rsidP="00EE1C60">
            <w:pPr>
              <w:jc w:val="center"/>
              <w:rPr>
                <w:b/>
                <w:sz w:val="20"/>
                <w:szCs w:val="20"/>
              </w:rPr>
            </w:pPr>
            <w:r w:rsidRPr="00C14651">
              <w:rPr>
                <w:b/>
                <w:sz w:val="20"/>
                <w:szCs w:val="20"/>
              </w:rPr>
              <w:t xml:space="preserve">(Please </w:t>
            </w:r>
            <w:r w:rsidR="00603D93">
              <w:rPr>
                <w:b/>
                <w:sz w:val="20"/>
                <w:szCs w:val="20"/>
              </w:rPr>
              <w:t xml:space="preserve">complete </w:t>
            </w:r>
            <w:r w:rsidR="00B10918">
              <w:rPr>
                <w:b/>
                <w:sz w:val="20"/>
                <w:szCs w:val="20"/>
              </w:rPr>
              <w:t xml:space="preserve">the relevant boxes </w:t>
            </w:r>
            <w:bookmarkStart w:id="0" w:name="_GoBack"/>
            <w:bookmarkEnd w:id="0"/>
            <w:r w:rsidR="00603D93">
              <w:rPr>
                <w:b/>
                <w:sz w:val="20"/>
                <w:szCs w:val="20"/>
              </w:rPr>
              <w:t>using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C14651">
              <w:rPr>
                <w:b/>
                <w:sz w:val="20"/>
                <w:szCs w:val="20"/>
              </w:rPr>
              <w:t>bullet point</w:t>
            </w:r>
            <w:r w:rsidR="00603D93">
              <w:rPr>
                <w:b/>
                <w:sz w:val="20"/>
                <w:szCs w:val="20"/>
              </w:rPr>
              <w:t>s</w:t>
            </w:r>
            <w:r w:rsidRPr="00C14651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571" w:type="dxa"/>
            <w:tcBorders>
              <w:left w:val="threeDEmboss" w:sz="12" w:space="0" w:color="auto"/>
            </w:tcBorders>
          </w:tcPr>
          <w:p w:rsidR="00EC09FB" w:rsidRDefault="00EC09FB" w:rsidP="00114BEB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D8F31A7" wp14:editId="7970C974">
                  <wp:extent cx="1384663" cy="563525"/>
                  <wp:effectExtent l="0" t="0" r="635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364" cy="5727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09FB" w:rsidRPr="00F81DA0" w:rsidRDefault="00EC09FB" w:rsidP="00EC09FB">
      <w:pPr>
        <w:spacing w:after="0"/>
        <w:rPr>
          <w:sz w:val="16"/>
          <w:szCs w:val="16"/>
        </w:rPr>
      </w:pPr>
    </w:p>
    <w:tbl>
      <w:tblPr>
        <w:tblStyle w:val="TableGrid"/>
        <w:tblW w:w="10324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9"/>
        <w:gridCol w:w="1984"/>
        <w:gridCol w:w="1276"/>
        <w:gridCol w:w="1325"/>
        <w:gridCol w:w="1325"/>
        <w:gridCol w:w="1325"/>
      </w:tblGrid>
      <w:tr w:rsidR="00EC09FB" w:rsidTr="00BC00DB">
        <w:trPr>
          <w:trHeight w:hRule="exact" w:val="683"/>
        </w:trPr>
        <w:tc>
          <w:tcPr>
            <w:tcW w:w="3089" w:type="dxa"/>
          </w:tcPr>
          <w:p w:rsidR="00EC09FB" w:rsidRPr="00FE18AB" w:rsidRDefault="00EC09FB" w:rsidP="00FE18AB">
            <w:pPr>
              <w:rPr>
                <w:b/>
                <w:sz w:val="20"/>
                <w:szCs w:val="20"/>
              </w:rPr>
            </w:pPr>
            <w:r w:rsidRPr="00FE18AB">
              <w:rPr>
                <w:b/>
                <w:sz w:val="20"/>
                <w:szCs w:val="20"/>
              </w:rPr>
              <w:t>Student Teacher’s Name:</w:t>
            </w:r>
          </w:p>
        </w:tc>
        <w:tc>
          <w:tcPr>
            <w:tcW w:w="1984" w:type="dxa"/>
          </w:tcPr>
          <w:p w:rsidR="00EC09FB" w:rsidRPr="00FE18AB" w:rsidRDefault="00EC09FB" w:rsidP="00FE18AB">
            <w:pPr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EC09FB" w:rsidRPr="00FE18AB" w:rsidRDefault="00EC09FB" w:rsidP="00FE18AB">
            <w:pPr>
              <w:rPr>
                <w:b/>
                <w:sz w:val="20"/>
                <w:szCs w:val="20"/>
              </w:rPr>
            </w:pPr>
            <w:r w:rsidRPr="00FE18AB"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1325" w:type="dxa"/>
          </w:tcPr>
          <w:p w:rsidR="00EC09FB" w:rsidRPr="00FE18AB" w:rsidRDefault="00EC09FB" w:rsidP="00FE18AB">
            <w:pPr>
              <w:rPr>
                <w:b/>
                <w:sz w:val="20"/>
                <w:szCs w:val="20"/>
              </w:rPr>
            </w:pPr>
          </w:p>
        </w:tc>
        <w:tc>
          <w:tcPr>
            <w:tcW w:w="1325" w:type="dxa"/>
          </w:tcPr>
          <w:p w:rsidR="00EC09FB" w:rsidRPr="00FE18AB" w:rsidRDefault="00EC09FB" w:rsidP="00FE18AB">
            <w:pPr>
              <w:rPr>
                <w:b/>
                <w:sz w:val="20"/>
                <w:szCs w:val="20"/>
              </w:rPr>
            </w:pPr>
            <w:r w:rsidRPr="00FE18AB">
              <w:rPr>
                <w:b/>
                <w:sz w:val="20"/>
                <w:szCs w:val="20"/>
              </w:rPr>
              <w:t>Class:</w:t>
            </w:r>
          </w:p>
        </w:tc>
        <w:tc>
          <w:tcPr>
            <w:tcW w:w="1325" w:type="dxa"/>
          </w:tcPr>
          <w:p w:rsidR="00EC09FB" w:rsidRPr="00FE18AB" w:rsidRDefault="00EC09FB" w:rsidP="00FE18AB">
            <w:pPr>
              <w:rPr>
                <w:b/>
                <w:sz w:val="20"/>
                <w:szCs w:val="20"/>
              </w:rPr>
            </w:pPr>
          </w:p>
        </w:tc>
      </w:tr>
    </w:tbl>
    <w:p w:rsidR="00EC09FB" w:rsidRDefault="00EC09FB" w:rsidP="00EC09FB"/>
    <w:tbl>
      <w:tblPr>
        <w:tblStyle w:val="TableGrid"/>
        <w:tblW w:w="10283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9"/>
        <w:gridCol w:w="1692"/>
        <w:gridCol w:w="1834"/>
        <w:gridCol w:w="1834"/>
        <w:gridCol w:w="1834"/>
      </w:tblGrid>
      <w:tr w:rsidR="00313919" w:rsidRPr="00936951" w:rsidTr="00BC00DB">
        <w:trPr>
          <w:trHeight w:val="350"/>
        </w:trPr>
        <w:tc>
          <w:tcPr>
            <w:tcW w:w="3089" w:type="dxa"/>
          </w:tcPr>
          <w:p w:rsidR="00313919" w:rsidRDefault="00313919" w:rsidP="00114BEB">
            <w:pPr>
              <w:rPr>
                <w:b/>
                <w:sz w:val="20"/>
                <w:szCs w:val="20"/>
              </w:rPr>
            </w:pPr>
            <w:r w:rsidRPr="00C37300">
              <w:rPr>
                <w:b/>
                <w:sz w:val="20"/>
                <w:szCs w:val="20"/>
              </w:rPr>
              <w:t>Are pupils making progress?</w:t>
            </w:r>
            <w:r>
              <w:rPr>
                <w:b/>
                <w:sz w:val="20"/>
                <w:szCs w:val="20"/>
              </w:rPr>
              <w:t xml:space="preserve">  </w:t>
            </w:r>
          </w:p>
          <w:p w:rsidR="00313919" w:rsidRPr="00C37300" w:rsidRDefault="00313919" w:rsidP="00114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*Please tick</w:t>
            </w:r>
          </w:p>
        </w:tc>
        <w:tc>
          <w:tcPr>
            <w:tcW w:w="1692" w:type="dxa"/>
            <w:vAlign w:val="center"/>
          </w:tcPr>
          <w:p w:rsidR="00313919" w:rsidRPr="00313919" w:rsidRDefault="00313919" w:rsidP="00313919">
            <w:pPr>
              <w:jc w:val="center"/>
              <w:rPr>
                <w:b/>
                <w:sz w:val="28"/>
                <w:szCs w:val="28"/>
              </w:rPr>
            </w:pPr>
            <w:r w:rsidRPr="00313919">
              <w:rPr>
                <w:b/>
                <w:sz w:val="28"/>
                <w:szCs w:val="28"/>
              </w:rPr>
              <w:t>YES</w:t>
            </w:r>
          </w:p>
        </w:tc>
        <w:tc>
          <w:tcPr>
            <w:tcW w:w="1834" w:type="dxa"/>
            <w:vAlign w:val="center"/>
          </w:tcPr>
          <w:p w:rsidR="00313919" w:rsidRPr="00313919" w:rsidRDefault="00313919" w:rsidP="0031391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34" w:type="dxa"/>
            <w:vAlign w:val="center"/>
          </w:tcPr>
          <w:p w:rsidR="00313919" w:rsidRPr="00313919" w:rsidRDefault="00313919" w:rsidP="00313919">
            <w:pPr>
              <w:jc w:val="center"/>
              <w:rPr>
                <w:b/>
                <w:sz w:val="28"/>
                <w:szCs w:val="28"/>
              </w:rPr>
            </w:pPr>
            <w:r w:rsidRPr="0031391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1834" w:type="dxa"/>
          </w:tcPr>
          <w:p w:rsidR="00313919" w:rsidRPr="00313919" w:rsidRDefault="00313919" w:rsidP="00313919">
            <w:pPr>
              <w:rPr>
                <w:b/>
                <w:sz w:val="20"/>
                <w:szCs w:val="20"/>
              </w:rPr>
            </w:pPr>
          </w:p>
        </w:tc>
      </w:tr>
      <w:tr w:rsidR="00EC09FB" w:rsidRPr="00936951" w:rsidTr="00BC00DB">
        <w:trPr>
          <w:trHeight w:val="54"/>
        </w:trPr>
        <w:tc>
          <w:tcPr>
            <w:tcW w:w="3089" w:type="dxa"/>
          </w:tcPr>
          <w:p w:rsidR="00EC09FB" w:rsidRDefault="00EC09FB" w:rsidP="00114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What is the evidence?</w:t>
            </w:r>
          </w:p>
          <w:p w:rsidR="000F5729" w:rsidRPr="000F5729" w:rsidRDefault="000A2B2A" w:rsidP="00114BEB">
            <w:pPr>
              <w:rPr>
                <w:sz w:val="20"/>
                <w:szCs w:val="20"/>
                <w:lang w:val="en-US"/>
              </w:rPr>
            </w:pPr>
            <w:r w:rsidRPr="000F5729">
              <w:rPr>
                <w:sz w:val="20"/>
                <w:szCs w:val="20"/>
                <w:lang w:val="en-US"/>
              </w:rPr>
              <w:t xml:space="preserve">Are pupils engaged in, and enthusiastic about their learning? </w:t>
            </w:r>
          </w:p>
          <w:p w:rsidR="000F5729" w:rsidRPr="000F5729" w:rsidRDefault="000F5729" w:rsidP="00114BEB">
            <w:pPr>
              <w:rPr>
                <w:sz w:val="20"/>
                <w:szCs w:val="20"/>
                <w:lang w:val="en-US"/>
              </w:rPr>
            </w:pPr>
            <w:r w:rsidRPr="000F5729">
              <w:rPr>
                <w:sz w:val="20"/>
                <w:szCs w:val="20"/>
                <w:lang w:val="en-US"/>
              </w:rPr>
              <w:t>Are pupils</w:t>
            </w:r>
            <w:r w:rsidR="000A2B2A" w:rsidRPr="000F5729">
              <w:rPr>
                <w:sz w:val="20"/>
                <w:szCs w:val="20"/>
                <w:lang w:val="en-US"/>
              </w:rPr>
              <w:t xml:space="preserve"> willing, and able, to talk about what they are learning</w:t>
            </w:r>
            <w:r w:rsidRPr="000F5729">
              <w:rPr>
                <w:sz w:val="20"/>
                <w:szCs w:val="20"/>
                <w:lang w:val="en-US"/>
              </w:rPr>
              <w:t xml:space="preserve">? </w:t>
            </w:r>
          </w:p>
          <w:p w:rsidR="000F5729" w:rsidRPr="000F5729" w:rsidRDefault="000F5729" w:rsidP="000F5729">
            <w:pPr>
              <w:rPr>
                <w:sz w:val="20"/>
                <w:szCs w:val="20"/>
                <w:lang w:val="en-US"/>
              </w:rPr>
            </w:pPr>
            <w:r w:rsidRPr="000F5729">
              <w:rPr>
                <w:sz w:val="20"/>
                <w:szCs w:val="20"/>
                <w:lang w:val="en-US"/>
              </w:rPr>
              <w:t>Can pupils communicate</w:t>
            </w:r>
            <w:r w:rsidR="000A2B2A" w:rsidRPr="000F5729">
              <w:rPr>
                <w:sz w:val="20"/>
                <w:szCs w:val="20"/>
                <w:lang w:val="en-US"/>
              </w:rPr>
              <w:t xml:space="preserve"> </w:t>
            </w:r>
            <w:r w:rsidRPr="000F5729">
              <w:rPr>
                <w:sz w:val="20"/>
                <w:szCs w:val="20"/>
                <w:lang w:val="en-US"/>
              </w:rPr>
              <w:t xml:space="preserve">about </w:t>
            </w:r>
            <w:r w:rsidR="000A2B2A" w:rsidRPr="000F5729">
              <w:rPr>
                <w:sz w:val="20"/>
                <w:szCs w:val="20"/>
                <w:lang w:val="en-US"/>
              </w:rPr>
              <w:t xml:space="preserve">what they need to do to improve? </w:t>
            </w:r>
          </w:p>
          <w:p w:rsidR="000A2B2A" w:rsidRPr="000F5729" w:rsidRDefault="000F5729" w:rsidP="000F5729">
            <w:r w:rsidRPr="000F5729">
              <w:rPr>
                <w:sz w:val="20"/>
                <w:szCs w:val="20"/>
                <w:lang w:val="en-US"/>
              </w:rPr>
              <w:t>D</w:t>
            </w:r>
            <w:r w:rsidR="000A2B2A" w:rsidRPr="000F5729">
              <w:rPr>
                <w:sz w:val="20"/>
                <w:szCs w:val="20"/>
                <w:lang w:val="en-US"/>
              </w:rPr>
              <w:t xml:space="preserve">o </w:t>
            </w:r>
            <w:r w:rsidRPr="000F5729">
              <w:rPr>
                <w:sz w:val="20"/>
                <w:szCs w:val="20"/>
                <w:lang w:val="en-US"/>
              </w:rPr>
              <w:t>pupils</w:t>
            </w:r>
            <w:r w:rsidR="000A2B2A" w:rsidRPr="000F5729">
              <w:rPr>
                <w:sz w:val="20"/>
                <w:szCs w:val="20"/>
                <w:lang w:val="en-US"/>
              </w:rPr>
              <w:t xml:space="preserve"> have a sense of the bigger picture: not just what they are learning, but why?</w:t>
            </w:r>
            <w:r w:rsidR="00B542C0" w:rsidRPr="000F5729">
              <w:t xml:space="preserve"> </w:t>
            </w:r>
          </w:p>
          <w:p w:rsidR="000F5729" w:rsidRPr="000F5729" w:rsidRDefault="000F5729" w:rsidP="000F5729">
            <w:pPr>
              <w:rPr>
                <w:b/>
                <w:sz w:val="20"/>
                <w:szCs w:val="20"/>
              </w:rPr>
            </w:pPr>
            <w:r w:rsidRPr="000F5729">
              <w:rPr>
                <w:sz w:val="20"/>
                <w:szCs w:val="20"/>
              </w:rPr>
              <w:t>Is there evidence in pupil work to support your judgement?</w:t>
            </w:r>
          </w:p>
        </w:tc>
        <w:tc>
          <w:tcPr>
            <w:tcW w:w="7194" w:type="dxa"/>
            <w:gridSpan w:val="4"/>
          </w:tcPr>
          <w:p w:rsidR="00EC09FB" w:rsidRDefault="00EC09FB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</w:tc>
      </w:tr>
      <w:tr w:rsidR="00EC09FB" w:rsidRPr="00936951" w:rsidTr="00BC00DB">
        <w:trPr>
          <w:trHeight w:val="1844"/>
        </w:trPr>
        <w:tc>
          <w:tcPr>
            <w:tcW w:w="3089" w:type="dxa"/>
          </w:tcPr>
          <w:p w:rsidR="00513906" w:rsidRDefault="00EC09FB" w:rsidP="00114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Which individuals or groups are making better progress</w:t>
            </w:r>
            <w:r w:rsidR="0035021D">
              <w:rPr>
                <w:b/>
                <w:sz w:val="20"/>
                <w:szCs w:val="20"/>
              </w:rPr>
              <w:t xml:space="preserve"> than others</w:t>
            </w:r>
            <w:r>
              <w:rPr>
                <w:b/>
                <w:sz w:val="20"/>
                <w:szCs w:val="20"/>
              </w:rPr>
              <w:t>?</w:t>
            </w:r>
            <w:r w:rsidR="00A77E05">
              <w:rPr>
                <w:b/>
                <w:sz w:val="20"/>
                <w:szCs w:val="20"/>
              </w:rPr>
              <w:t xml:space="preserve"> </w:t>
            </w:r>
          </w:p>
          <w:p w:rsidR="00EC09FB" w:rsidRPr="00C37300" w:rsidRDefault="00A77E05" w:rsidP="00114BEB">
            <w:pPr>
              <w:rPr>
                <w:b/>
                <w:sz w:val="20"/>
                <w:szCs w:val="20"/>
              </w:rPr>
            </w:pPr>
            <w:r w:rsidRPr="00513906">
              <w:rPr>
                <w:sz w:val="20"/>
                <w:szCs w:val="20"/>
              </w:rPr>
              <w:t xml:space="preserve">How do you know this? </w:t>
            </w:r>
            <w:r w:rsidR="00EC09FB" w:rsidRPr="00513906">
              <w:rPr>
                <w:sz w:val="20"/>
                <w:szCs w:val="20"/>
              </w:rPr>
              <w:t xml:space="preserve"> What barriers can you i</w:t>
            </w:r>
            <w:r w:rsidR="00E966D4" w:rsidRPr="00513906">
              <w:rPr>
                <w:sz w:val="20"/>
                <w:szCs w:val="20"/>
              </w:rPr>
              <w:t>dentify that are impacting on pr</w:t>
            </w:r>
            <w:r w:rsidR="00EC09FB" w:rsidRPr="00513906">
              <w:rPr>
                <w:sz w:val="20"/>
                <w:szCs w:val="20"/>
              </w:rPr>
              <w:t>ogress?</w:t>
            </w:r>
          </w:p>
        </w:tc>
        <w:tc>
          <w:tcPr>
            <w:tcW w:w="7194" w:type="dxa"/>
            <w:gridSpan w:val="4"/>
          </w:tcPr>
          <w:p w:rsidR="00EC09FB" w:rsidRDefault="00EC09FB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F4F9D" w:rsidRPr="00E966D4" w:rsidRDefault="003F4F9D" w:rsidP="00E966D4">
            <w:pPr>
              <w:rPr>
                <w:b/>
                <w:sz w:val="20"/>
                <w:szCs w:val="20"/>
              </w:rPr>
            </w:pPr>
          </w:p>
        </w:tc>
      </w:tr>
      <w:tr w:rsidR="000A5C4D" w:rsidRPr="00936951" w:rsidTr="00BC00DB">
        <w:trPr>
          <w:trHeight w:val="1844"/>
        </w:trPr>
        <w:tc>
          <w:tcPr>
            <w:tcW w:w="3089" w:type="dxa"/>
          </w:tcPr>
          <w:p w:rsidR="000A5C4D" w:rsidRDefault="000A5C4D" w:rsidP="00114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Identify </w:t>
            </w:r>
            <w:r w:rsidRPr="000A5C4D">
              <w:rPr>
                <w:b/>
                <w:sz w:val="20"/>
                <w:szCs w:val="20"/>
                <w:u w:val="single"/>
              </w:rPr>
              <w:t>one aspect</w:t>
            </w:r>
            <w:r>
              <w:rPr>
                <w:b/>
                <w:sz w:val="20"/>
                <w:szCs w:val="20"/>
              </w:rPr>
              <w:t xml:space="preserve"> of the lesson that was a significant success for you.</w:t>
            </w:r>
          </w:p>
          <w:p w:rsidR="000A5C4D" w:rsidRPr="000A5C4D" w:rsidRDefault="000A5C4D" w:rsidP="00114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Why do you think this was successful?</w:t>
            </w:r>
          </w:p>
        </w:tc>
        <w:tc>
          <w:tcPr>
            <w:tcW w:w="7194" w:type="dxa"/>
            <w:gridSpan w:val="4"/>
          </w:tcPr>
          <w:p w:rsidR="000A5C4D" w:rsidRDefault="000A5C4D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</w:tc>
      </w:tr>
      <w:tr w:rsidR="00EC09FB" w:rsidRPr="00936951" w:rsidTr="00BC00DB">
        <w:trPr>
          <w:trHeight w:val="54"/>
        </w:trPr>
        <w:tc>
          <w:tcPr>
            <w:tcW w:w="3089" w:type="dxa"/>
          </w:tcPr>
          <w:p w:rsidR="00EC09FB" w:rsidRDefault="00BC00DB" w:rsidP="00114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What interventions will</w:t>
            </w:r>
            <w:r w:rsidR="00EC09FB" w:rsidRPr="00C37300">
              <w:rPr>
                <w:b/>
                <w:sz w:val="20"/>
                <w:szCs w:val="20"/>
              </w:rPr>
              <w:t xml:space="preserve"> you put in place to promote </w:t>
            </w:r>
            <w:r>
              <w:rPr>
                <w:b/>
                <w:sz w:val="20"/>
                <w:szCs w:val="20"/>
              </w:rPr>
              <w:t>continued/</w:t>
            </w:r>
            <w:r w:rsidR="00EC09FB" w:rsidRPr="00C37300">
              <w:rPr>
                <w:b/>
                <w:sz w:val="20"/>
                <w:szCs w:val="20"/>
              </w:rPr>
              <w:t xml:space="preserve">greater </w:t>
            </w:r>
            <w:r w:rsidR="00BF0344">
              <w:rPr>
                <w:b/>
                <w:sz w:val="20"/>
                <w:szCs w:val="20"/>
              </w:rPr>
              <w:t xml:space="preserve">pupil </w:t>
            </w:r>
            <w:r w:rsidR="00EC09FB" w:rsidRPr="00C37300">
              <w:rPr>
                <w:b/>
                <w:sz w:val="20"/>
                <w:szCs w:val="20"/>
              </w:rPr>
              <w:t>progress in next lesson(s)?</w:t>
            </w:r>
          </w:p>
          <w:p w:rsidR="003F4F9D" w:rsidRDefault="003F4F9D" w:rsidP="00114BEB">
            <w:pPr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rPr>
                <w:b/>
                <w:sz w:val="20"/>
                <w:szCs w:val="20"/>
              </w:rPr>
            </w:pPr>
          </w:p>
          <w:p w:rsidR="003F4F9D" w:rsidRPr="00C37300" w:rsidRDefault="003F4F9D" w:rsidP="00114BEB">
            <w:pPr>
              <w:rPr>
                <w:b/>
                <w:sz w:val="20"/>
                <w:szCs w:val="20"/>
              </w:rPr>
            </w:pPr>
          </w:p>
        </w:tc>
        <w:tc>
          <w:tcPr>
            <w:tcW w:w="7194" w:type="dxa"/>
            <w:gridSpan w:val="4"/>
          </w:tcPr>
          <w:p w:rsidR="00EC09FB" w:rsidRDefault="00EC09FB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</w:tc>
      </w:tr>
      <w:tr w:rsidR="00EC09FB" w:rsidRPr="00936951" w:rsidTr="00BC00DB">
        <w:trPr>
          <w:trHeight w:val="54"/>
        </w:trPr>
        <w:tc>
          <w:tcPr>
            <w:tcW w:w="3089" w:type="dxa"/>
          </w:tcPr>
          <w:p w:rsidR="00EC09FB" w:rsidRDefault="00EC09FB" w:rsidP="00114BEB">
            <w:pPr>
              <w:rPr>
                <w:b/>
                <w:sz w:val="20"/>
                <w:szCs w:val="20"/>
              </w:rPr>
            </w:pPr>
            <w:r w:rsidRPr="00C37300">
              <w:rPr>
                <w:b/>
                <w:sz w:val="20"/>
                <w:szCs w:val="20"/>
              </w:rPr>
              <w:t>Wh</w:t>
            </w:r>
            <w:r w:rsidR="00BF0344">
              <w:rPr>
                <w:b/>
                <w:sz w:val="20"/>
                <w:szCs w:val="20"/>
              </w:rPr>
              <w:t xml:space="preserve">at support do </w:t>
            </w:r>
            <w:r w:rsidR="00BF0344" w:rsidRPr="00BC00DB">
              <w:rPr>
                <w:b/>
                <w:sz w:val="20"/>
                <w:szCs w:val="20"/>
                <w:u w:val="single"/>
              </w:rPr>
              <w:t>you</w:t>
            </w:r>
            <w:r w:rsidR="00BF0344">
              <w:rPr>
                <w:b/>
                <w:sz w:val="20"/>
                <w:szCs w:val="20"/>
              </w:rPr>
              <w:t xml:space="preserve"> need to implement any of the above</w:t>
            </w:r>
            <w:r w:rsidRPr="00C37300">
              <w:rPr>
                <w:b/>
                <w:sz w:val="20"/>
                <w:szCs w:val="20"/>
              </w:rPr>
              <w:t>?</w:t>
            </w:r>
          </w:p>
          <w:p w:rsidR="00BF0344" w:rsidRDefault="00BF0344" w:rsidP="00114BEB">
            <w:pPr>
              <w:rPr>
                <w:b/>
                <w:sz w:val="20"/>
                <w:szCs w:val="20"/>
              </w:rPr>
            </w:pPr>
          </w:p>
          <w:p w:rsidR="00BF0344" w:rsidRDefault="00BF0344" w:rsidP="00114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*These can be discussion points for weekly meeting</w:t>
            </w:r>
            <w:r w:rsidR="000F5729">
              <w:rPr>
                <w:b/>
                <w:sz w:val="20"/>
                <w:szCs w:val="20"/>
              </w:rPr>
              <w:t>(s)</w:t>
            </w:r>
            <w:r>
              <w:rPr>
                <w:b/>
                <w:sz w:val="20"/>
                <w:szCs w:val="20"/>
              </w:rPr>
              <w:t>.</w:t>
            </w:r>
          </w:p>
          <w:p w:rsidR="003F4F9D" w:rsidRDefault="003F4F9D" w:rsidP="00114BEB">
            <w:pPr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rPr>
                <w:b/>
                <w:sz w:val="20"/>
                <w:szCs w:val="20"/>
              </w:rPr>
            </w:pPr>
          </w:p>
          <w:p w:rsidR="003F4F9D" w:rsidRDefault="003F4F9D" w:rsidP="00114BEB">
            <w:pPr>
              <w:rPr>
                <w:b/>
                <w:sz w:val="20"/>
                <w:szCs w:val="20"/>
              </w:rPr>
            </w:pPr>
          </w:p>
          <w:p w:rsidR="003F4F9D" w:rsidRPr="00C37300" w:rsidRDefault="003F4F9D" w:rsidP="00114BEB">
            <w:pPr>
              <w:rPr>
                <w:b/>
                <w:sz w:val="20"/>
                <w:szCs w:val="20"/>
              </w:rPr>
            </w:pPr>
          </w:p>
        </w:tc>
        <w:tc>
          <w:tcPr>
            <w:tcW w:w="7194" w:type="dxa"/>
            <w:gridSpan w:val="4"/>
          </w:tcPr>
          <w:p w:rsidR="00EC09FB" w:rsidRDefault="00EC09FB" w:rsidP="00114BEB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</w:tc>
      </w:tr>
    </w:tbl>
    <w:p w:rsidR="00B839F5" w:rsidRDefault="00B839F5"/>
    <w:sectPr w:rsidR="00B839F5" w:rsidSect="00BC7C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FB"/>
    <w:rsid w:val="000A2B2A"/>
    <w:rsid w:val="000A5C4D"/>
    <w:rsid w:val="000F5729"/>
    <w:rsid w:val="00313919"/>
    <w:rsid w:val="0035021D"/>
    <w:rsid w:val="00387016"/>
    <w:rsid w:val="003F4F9D"/>
    <w:rsid w:val="004B001C"/>
    <w:rsid w:val="00513906"/>
    <w:rsid w:val="00603D93"/>
    <w:rsid w:val="007F0CFD"/>
    <w:rsid w:val="00895074"/>
    <w:rsid w:val="00945EE1"/>
    <w:rsid w:val="009F34E2"/>
    <w:rsid w:val="00A77E05"/>
    <w:rsid w:val="00B10918"/>
    <w:rsid w:val="00B542C0"/>
    <w:rsid w:val="00B839F5"/>
    <w:rsid w:val="00BC00DB"/>
    <w:rsid w:val="00BF0344"/>
    <w:rsid w:val="00E966D4"/>
    <w:rsid w:val="00EB4E03"/>
    <w:rsid w:val="00EC09FB"/>
    <w:rsid w:val="00EE1C60"/>
    <w:rsid w:val="00FE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194C"/>
  <w15:chartTrackingRefBased/>
  <w15:docId w15:val="{5584D19F-E600-45E3-83D7-1896E626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96FAA-4CAD-4387-824D-CCF7B29C4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F1E291FA.dotm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Clemmey</dc:creator>
  <cp:keywords/>
  <dc:description/>
  <cp:lastModifiedBy>Donna Birrell</cp:lastModifiedBy>
  <cp:revision>3</cp:revision>
  <cp:lastPrinted>2017-08-30T14:27:00Z</cp:lastPrinted>
  <dcterms:created xsi:type="dcterms:W3CDTF">2019-06-12T13:31:00Z</dcterms:created>
  <dcterms:modified xsi:type="dcterms:W3CDTF">2019-06-26T09:05:00Z</dcterms:modified>
</cp:coreProperties>
</file>